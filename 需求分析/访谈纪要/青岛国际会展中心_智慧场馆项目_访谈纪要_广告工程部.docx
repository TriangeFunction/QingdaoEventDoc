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460"/>
      </w:tblGrid>
      <w:tr w:rsidR="006978D1" w:rsidRPr="00CB6605">
        <w:tc>
          <w:tcPr>
            <w:tcW w:w="7200" w:type="dxa"/>
          </w:tcPr>
          <w:p w:rsidR="006978D1" w:rsidRPr="00CB6605" w:rsidRDefault="006978D1" w:rsidP="00502282">
            <w:pPr>
              <w:rPr>
                <w:b/>
                <w:bCs/>
                <w:u w:val="single"/>
              </w:rPr>
            </w:pPr>
            <w:r w:rsidRPr="00CB6605">
              <w:rPr>
                <w:b/>
              </w:rPr>
              <w:br w:type="page"/>
            </w:r>
            <w:r w:rsidRPr="00CB6605">
              <w:br w:type="page"/>
            </w:r>
            <w:r w:rsidRPr="00CB6605">
              <w:br w:type="page"/>
            </w:r>
            <w:r w:rsidR="00502282">
              <w:rPr>
                <w:rFonts w:ascii="Arial" w:cs="Arial" w:hint="eastAsia"/>
                <w:b/>
                <w:i/>
                <w:color w:val="0000FF"/>
                <w:sz w:val="36"/>
              </w:rPr>
              <w:t>调研访谈纪要</w:t>
            </w:r>
          </w:p>
        </w:tc>
        <w:tc>
          <w:tcPr>
            <w:tcW w:w="2460" w:type="dxa"/>
          </w:tcPr>
          <w:p w:rsidR="006978D1" w:rsidRPr="00CB6605" w:rsidRDefault="006978D1">
            <w:pPr>
              <w:keepNext/>
              <w:keepLines/>
              <w:pageBreakBefore/>
              <w:jc w:val="right"/>
            </w:pPr>
          </w:p>
        </w:tc>
      </w:tr>
    </w:tbl>
    <w:p w:rsidR="00A54220" w:rsidRPr="00EC0573" w:rsidRDefault="00A54220" w:rsidP="00A54220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/>
          <w:b/>
          <w:szCs w:val="21"/>
        </w:rPr>
        <w:t>日    期</w:t>
      </w:r>
      <w:r w:rsidRPr="00EC0573">
        <w:rPr>
          <w:rFonts w:ascii="宋体" w:hAnsi="宋体" w:cs="Arial" w:hint="eastAsia"/>
          <w:b/>
          <w:szCs w:val="21"/>
        </w:rPr>
        <w:t>：</w:t>
      </w:r>
      <w:r w:rsidRPr="00EC0573">
        <w:rPr>
          <w:rFonts w:ascii="宋体" w:hAnsi="宋体" w:cs="Arial"/>
          <w:b/>
          <w:szCs w:val="21"/>
        </w:rPr>
        <w:tab/>
      </w:r>
      <w:r w:rsidR="00F74E91" w:rsidRPr="00EC0573">
        <w:rPr>
          <w:rStyle w:val="HighlightedVariable"/>
          <w:rFonts w:cs="Arial"/>
          <w:b/>
          <w:szCs w:val="21"/>
        </w:rPr>
        <w:t>2018年3月</w:t>
      </w:r>
      <w:r w:rsidR="0048781F">
        <w:rPr>
          <w:rStyle w:val="HighlightedVariable"/>
          <w:rFonts w:cs="Arial"/>
          <w:b/>
          <w:szCs w:val="21"/>
        </w:rPr>
        <w:t>16</w:t>
      </w:r>
      <w:r w:rsidR="00F74E91" w:rsidRPr="00EC0573">
        <w:rPr>
          <w:rStyle w:val="HighlightedVariable"/>
          <w:rFonts w:cs="Arial"/>
          <w:b/>
          <w:szCs w:val="21"/>
        </w:rPr>
        <w:t>日</w:t>
      </w:r>
    </w:p>
    <w:p w:rsidR="00A54220" w:rsidRPr="00EC0573" w:rsidRDefault="00A54220" w:rsidP="00A54220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 w:hint="eastAsia"/>
          <w:b/>
          <w:szCs w:val="21"/>
        </w:rPr>
        <w:t xml:space="preserve">主    题： </w:t>
      </w:r>
      <w:r w:rsidR="0048781F">
        <w:rPr>
          <w:rFonts w:ascii="宋体" w:hAnsi="宋体" w:cs="Arial" w:hint="eastAsia"/>
          <w:b/>
          <w:szCs w:val="21"/>
        </w:rPr>
        <w:t>广告工程部</w:t>
      </w:r>
      <w:r w:rsidR="00BE06D7" w:rsidRPr="00EC0573">
        <w:rPr>
          <w:rFonts w:ascii="宋体" w:hAnsi="宋体" w:cs="Arial"/>
          <w:b/>
          <w:szCs w:val="21"/>
        </w:rPr>
        <w:t>—</w:t>
      </w:r>
      <w:r w:rsidR="00BE06D7" w:rsidRPr="00EC0573">
        <w:rPr>
          <w:rFonts w:ascii="宋体" w:hAnsi="宋体" w:cs="Arial" w:hint="eastAsia"/>
          <w:b/>
          <w:szCs w:val="21"/>
        </w:rPr>
        <w:t>访谈纪要</w:t>
      </w:r>
    </w:p>
    <w:p w:rsidR="00502282" w:rsidRPr="00EC0573" w:rsidRDefault="00502282" w:rsidP="00502282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 w:hint="eastAsia"/>
          <w:b/>
          <w:szCs w:val="21"/>
        </w:rPr>
        <w:t xml:space="preserve">出席人员：  </w:t>
      </w:r>
      <w:r w:rsidR="005F4005">
        <w:rPr>
          <w:rStyle w:val="HighlightedVariable"/>
          <w:rFonts w:cs="Arial" w:hint="eastAsia"/>
          <w:b/>
          <w:szCs w:val="21"/>
        </w:rPr>
        <w:t>纪福顺（部门经理），于鹏（副经理）</w:t>
      </w:r>
      <w:r w:rsidR="009017B8">
        <w:rPr>
          <w:rStyle w:val="HighlightedVariable"/>
          <w:rFonts w:cs="Arial" w:hint="eastAsia"/>
          <w:b/>
          <w:szCs w:val="21"/>
        </w:rPr>
        <w:t>，</w:t>
      </w:r>
      <w:r w:rsidR="003D65FC">
        <w:rPr>
          <w:rStyle w:val="HighlightedVariable"/>
          <w:rFonts w:cs="Arial" w:hint="eastAsia"/>
          <w:b/>
          <w:szCs w:val="21"/>
        </w:rPr>
        <w:t>王巍，王炳辰，</w:t>
      </w:r>
      <w:r w:rsidR="00D2097A">
        <w:rPr>
          <w:rStyle w:val="HighlightedVariable"/>
          <w:rFonts w:cs="Arial" w:hint="eastAsia"/>
          <w:b/>
          <w:szCs w:val="21"/>
        </w:rPr>
        <w:t>郭垠</w:t>
      </w:r>
    </w:p>
    <w:p w:rsidR="00502282" w:rsidRPr="00EC0573" w:rsidRDefault="00502282" w:rsidP="00502282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 w:hint="eastAsia"/>
          <w:b/>
          <w:szCs w:val="21"/>
        </w:rPr>
        <w:t xml:space="preserve">地    点： </w:t>
      </w:r>
      <w:r w:rsidR="00C43979">
        <w:rPr>
          <w:rFonts w:ascii="宋体" w:hAnsi="宋体" w:cs="Arial" w:hint="eastAsia"/>
          <w:b/>
          <w:szCs w:val="21"/>
        </w:rPr>
        <w:t>会展中心11楼实施团队办公室</w:t>
      </w:r>
    </w:p>
    <w:p w:rsidR="00502282" w:rsidRPr="00EC0573" w:rsidRDefault="00502282" w:rsidP="00502282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 w:hint="eastAsia"/>
          <w:b/>
          <w:szCs w:val="21"/>
        </w:rPr>
        <w:t xml:space="preserve">记录人员：  </w:t>
      </w:r>
      <w:r w:rsidR="00EF1B64" w:rsidRPr="00EC0573">
        <w:rPr>
          <w:rFonts w:ascii="宋体" w:hAnsi="宋体" w:cs="Arial" w:hint="eastAsia"/>
          <w:b/>
          <w:color w:val="0000FF"/>
          <w:szCs w:val="21"/>
        </w:rPr>
        <w:t>郭垠</w:t>
      </w:r>
    </w:p>
    <w:p w:rsidR="006978D1" w:rsidRPr="00EC0573" w:rsidRDefault="006978D1">
      <w:pPr>
        <w:rPr>
          <w:rFonts w:ascii="宋体" w:hAnsi="宋体"/>
          <w:sz w:val="18"/>
          <w:szCs w:val="18"/>
        </w:rPr>
      </w:pPr>
    </w:p>
    <w:p w:rsidR="00893427" w:rsidRPr="00893427" w:rsidRDefault="00893427">
      <w:pPr>
        <w:rPr>
          <w:rFonts w:ascii="Book Antiqua" w:hAnsi="Book Antiqua"/>
          <w:b/>
          <w:sz w:val="24"/>
          <w:szCs w:val="24"/>
        </w:rPr>
      </w:pPr>
      <w:r w:rsidRPr="00893427">
        <w:rPr>
          <w:rFonts w:ascii="Book Antiqua" w:hAnsi="Book Antiqua" w:hint="eastAsia"/>
          <w:b/>
          <w:sz w:val="24"/>
          <w:szCs w:val="24"/>
        </w:rPr>
        <w:t>会议纪要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6840"/>
        <w:gridCol w:w="2190"/>
      </w:tblGrid>
      <w:tr w:rsidR="006978D1" w:rsidRPr="00502282">
        <w:trPr>
          <w:cantSplit/>
          <w:tblHeader/>
        </w:trPr>
        <w:tc>
          <w:tcPr>
            <w:tcW w:w="73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会议摘录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发言人员</w:t>
            </w:r>
          </w:p>
        </w:tc>
      </w:tr>
      <w:tr w:rsidR="006978D1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  <w:r w:rsidRPr="005C314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1F47B1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 w:val="21"/>
                <w:szCs w:val="21"/>
              </w:rPr>
              <w:t>请简单介绍一下广告工程部的日常工作内容？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2E5940" w:rsidP="001D5FAD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  <w:r w:rsidRPr="002E5940">
              <w:rPr>
                <w:rFonts w:hint="eastAsia"/>
                <w:sz w:val="21"/>
                <w:szCs w:val="21"/>
              </w:rPr>
              <w:t>展览公司，又是独立的公司，又属于会展中心。</w:t>
            </w:r>
            <w:r w:rsidR="009B168D">
              <w:rPr>
                <w:rFonts w:hint="eastAsia"/>
                <w:sz w:val="21"/>
                <w:szCs w:val="21"/>
              </w:rPr>
              <w:t>业务的角度上是独立的</w:t>
            </w:r>
            <w:r w:rsidR="001D5FAD" w:rsidRPr="001D5FAD">
              <w:rPr>
                <w:rFonts w:hint="eastAsia"/>
                <w:sz w:val="21"/>
                <w:szCs w:val="21"/>
              </w:rPr>
              <w:t>。</w:t>
            </w:r>
            <w:r w:rsidR="004047C9">
              <w:rPr>
                <w:rFonts w:hint="eastAsia"/>
                <w:sz w:val="21"/>
                <w:szCs w:val="21"/>
              </w:rPr>
              <w:t>是属于会展中心的上游。</w:t>
            </w:r>
          </w:p>
          <w:p w:rsidR="00CB6605" w:rsidRDefault="002B11A2" w:rsidP="002B11A2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展商的</w:t>
            </w:r>
            <w:r w:rsidR="004F5ADE">
              <w:rPr>
                <w:sz w:val="21"/>
                <w:szCs w:val="21"/>
              </w:rPr>
              <w:t>合同审批</w:t>
            </w:r>
            <w:r w:rsidR="004F5ADE">
              <w:rPr>
                <w:rFonts w:hint="eastAsia"/>
                <w:sz w:val="21"/>
                <w:szCs w:val="21"/>
              </w:rPr>
              <w:t>，</w:t>
            </w:r>
            <w:r w:rsidR="004F5ADE">
              <w:rPr>
                <w:sz w:val="21"/>
                <w:szCs w:val="21"/>
              </w:rPr>
              <w:t>需要走集团的合同审批系统</w:t>
            </w:r>
            <w:r w:rsidR="004F5ADE">
              <w:rPr>
                <w:rFonts w:hint="eastAsia"/>
                <w:sz w:val="21"/>
                <w:szCs w:val="21"/>
              </w:rPr>
              <w:t>。</w:t>
            </w:r>
          </w:p>
          <w:p w:rsidR="004F5ADE" w:rsidRDefault="004F5ADE" w:rsidP="004F5ADE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</w:p>
          <w:p w:rsidR="004F5ADE" w:rsidRPr="00502282" w:rsidRDefault="009B6AF6" w:rsidP="00611CD9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希望能有的信息系统有：</w:t>
            </w:r>
            <w:r w:rsidR="00611CD9" w:rsidRPr="00611CD9">
              <w:rPr>
                <w:rFonts w:hint="eastAsia"/>
                <w:sz w:val="21"/>
                <w:szCs w:val="21"/>
              </w:rPr>
              <w:t>展前媒体管理，展商合同管理，定金管理。展位选择。文件请示审批（管理）。公众号的开发需求（新增的）。</w:t>
            </w:r>
          </w:p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  <w:r w:rsidRPr="005C314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394664" w:rsidRDefault="00394664" w:rsidP="00394664">
            <w:pPr>
              <w:pStyle w:val="a6"/>
              <w:spacing w:before="156" w:after="156" w:line="360" w:lineRule="auto"/>
              <w:ind w:left="0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在业务和管理方面有哪些需要改进的地方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？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62182A" w:rsidRDefault="0062182A" w:rsidP="0062182A">
            <w:pPr>
              <w:pStyle w:val="a6"/>
              <w:numPr>
                <w:ilvl w:val="0"/>
                <w:numId w:val="7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业务方面：工作量的考虑。和展会关联起来。展会面积，展会特装数。</w:t>
            </w:r>
          </w:p>
          <w:p w:rsidR="0062182A" w:rsidRDefault="0062182A" w:rsidP="0062182A">
            <w:pPr>
              <w:pStyle w:val="a6"/>
              <w:numPr>
                <w:ilvl w:val="0"/>
                <w:numId w:val="7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管理方面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：</w:t>
            </w:r>
            <w:r>
              <w:rPr>
                <w:rFonts w:ascii="Arial" w:hAnsi="Times New Roman" w:cs="Arial"/>
                <w:kern w:val="2"/>
                <w:szCs w:val="21"/>
              </w:rPr>
              <w:t>建立一个业务数据库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。【会提供一个表格】。</w:t>
            </w:r>
          </w:p>
          <w:p w:rsidR="0062182A" w:rsidRDefault="0062182A" w:rsidP="0062182A">
            <w:pPr>
              <w:pStyle w:val="a6"/>
              <w:numPr>
                <w:ilvl w:val="0"/>
                <w:numId w:val="7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需要展商信息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</w:p>
          <w:p w:rsidR="0062182A" w:rsidRDefault="0062182A" w:rsidP="0062182A">
            <w:pPr>
              <w:pStyle w:val="a6"/>
              <w:numPr>
                <w:ilvl w:val="0"/>
                <w:numId w:val="7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对服务商的一个评价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。针对每次任务的评价。【评价的维度和指标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后续会提供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】</w:t>
            </w:r>
          </w:p>
          <w:p w:rsidR="0062182A" w:rsidRDefault="0062182A" w:rsidP="0062182A">
            <w:pPr>
              <w:pStyle w:val="a6"/>
              <w:numPr>
                <w:ilvl w:val="0"/>
                <w:numId w:val="7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图纸审核系统，审核</w:t>
            </w:r>
            <w:r w:rsidR="00C01944">
              <w:rPr>
                <w:rFonts w:ascii="Arial" w:hAnsi="Times New Roman" w:cs="Arial" w:hint="eastAsia"/>
                <w:kern w:val="2"/>
                <w:szCs w:val="21"/>
              </w:rPr>
              <w:t>会展图纸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</w:p>
          <w:p w:rsidR="0062182A" w:rsidRDefault="00FD3A8E" w:rsidP="0062182A">
            <w:pPr>
              <w:pStyle w:val="a6"/>
              <w:numPr>
                <w:ilvl w:val="0"/>
                <w:numId w:val="7"/>
              </w:numPr>
              <w:spacing w:before="156" w:after="156" w:line="360" w:lineRule="auto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在会展现场</w:t>
            </w:r>
            <w:r w:rsidR="0062182A"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 w:rsidR="0062182A">
              <w:rPr>
                <w:rFonts w:ascii="Arial" w:hAnsi="Times New Roman" w:cs="Arial"/>
                <w:kern w:val="2"/>
                <w:szCs w:val="21"/>
              </w:rPr>
              <w:t>企业名称的收集</w:t>
            </w:r>
            <w:r w:rsidR="0062182A"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 w:rsidR="0062182A">
              <w:rPr>
                <w:rFonts w:ascii="Arial" w:hAnsi="Times New Roman" w:cs="Arial"/>
                <w:kern w:val="2"/>
                <w:szCs w:val="21"/>
              </w:rPr>
              <w:t>楣板字</w:t>
            </w:r>
            <w:r>
              <w:rPr>
                <w:rFonts w:ascii="Arial" w:hAnsi="Times New Roman" w:cs="Arial"/>
                <w:kern w:val="2"/>
                <w:szCs w:val="21"/>
              </w:rPr>
              <w:t>信息</w:t>
            </w:r>
            <w:r w:rsidR="0062182A">
              <w:rPr>
                <w:rFonts w:ascii="Arial" w:hAnsi="Times New Roman" w:cs="Arial" w:hint="eastAsia"/>
                <w:kern w:val="2"/>
                <w:szCs w:val="21"/>
              </w:rPr>
              <w:t>。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希望能够不用现场收集。</w:t>
            </w:r>
          </w:p>
          <w:p w:rsidR="002B40C7" w:rsidRDefault="002B40C7" w:rsidP="00C01944">
            <w:pPr>
              <w:pStyle w:val="a6"/>
              <w:spacing w:before="156" w:after="156" w:line="360" w:lineRule="auto"/>
              <w:ind w:left="360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</w:p>
          <w:p w:rsidR="00CB6605" w:rsidRPr="00502282" w:rsidRDefault="00CB6605" w:rsidP="0062182A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  <w:r w:rsidRPr="005C3149">
              <w:rPr>
                <w:rFonts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2B40C7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下一步的业务改进方向是什么？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2B40C7" w:rsidRDefault="002B40C7" w:rsidP="00C01944">
            <w:pPr>
              <w:pStyle w:val="a6"/>
              <w:numPr>
                <w:ilvl w:val="0"/>
                <w:numId w:val="5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下一步想做所有展会的</w:t>
            </w:r>
            <w:r w:rsidR="00C01944">
              <w:rPr>
                <w:rFonts w:ascii="Arial" w:hAnsi="Times New Roman" w:cs="Arial"/>
                <w:kern w:val="2"/>
                <w:szCs w:val="21"/>
              </w:rPr>
              <w:t>主</w:t>
            </w:r>
            <w:r>
              <w:rPr>
                <w:rFonts w:ascii="Arial" w:hAnsi="Times New Roman" w:cs="Arial"/>
                <w:kern w:val="2"/>
                <w:szCs w:val="21"/>
              </w:rPr>
              <w:t>场服务商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  <w:r w:rsidR="00C01944">
              <w:rPr>
                <w:rFonts w:ascii="Arial" w:hAnsi="Times New Roman" w:cs="Arial" w:hint="eastAsia"/>
                <w:kern w:val="2"/>
                <w:szCs w:val="21"/>
              </w:rPr>
              <w:t>（主场服务商：</w:t>
            </w:r>
            <w:r w:rsidR="0028388E">
              <w:rPr>
                <w:rFonts w:ascii="Arial" w:hAnsi="Times New Roman" w:cs="Arial"/>
                <w:kern w:val="2"/>
                <w:szCs w:val="21"/>
              </w:rPr>
              <w:t>主场服务商不属于展馆</w:t>
            </w:r>
            <w:r w:rsidR="0028388E"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 w:rsidR="0028388E">
              <w:rPr>
                <w:rFonts w:ascii="Arial" w:hAnsi="Times New Roman" w:cs="Arial"/>
                <w:kern w:val="2"/>
                <w:szCs w:val="21"/>
              </w:rPr>
              <w:t>也不属于主办方</w:t>
            </w:r>
            <w:r w:rsidR="0028388E">
              <w:rPr>
                <w:rFonts w:ascii="Arial" w:hAnsi="Times New Roman" w:cs="Arial" w:hint="eastAsia"/>
                <w:kern w:val="2"/>
                <w:szCs w:val="21"/>
              </w:rPr>
              <w:t>。</w:t>
            </w:r>
            <w:r w:rsidR="0028388E">
              <w:rPr>
                <w:rFonts w:ascii="Arial" w:hAnsi="Times New Roman" w:cs="Arial" w:hint="eastAsia"/>
                <w:kern w:val="2"/>
                <w:szCs w:val="21"/>
              </w:rPr>
              <w:t>是第三方服务机构，可以为主办和展馆提供会展一条龙服务。</w:t>
            </w:r>
            <w:r w:rsidR="00343EE6">
              <w:rPr>
                <w:rFonts w:ascii="Arial" w:hAnsi="Times New Roman" w:cs="Arial"/>
                <w:kern w:val="2"/>
                <w:szCs w:val="21"/>
              </w:rPr>
              <w:t>从会前的筹划</w:t>
            </w:r>
            <w:r w:rsidR="00343EE6"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 w:rsidR="00343EE6">
              <w:rPr>
                <w:rFonts w:ascii="Arial" w:hAnsi="Times New Roman" w:cs="Arial"/>
                <w:kern w:val="2"/>
                <w:szCs w:val="21"/>
              </w:rPr>
              <w:t>会前的布置</w:t>
            </w:r>
            <w:r w:rsidR="00343EE6">
              <w:rPr>
                <w:rFonts w:ascii="Arial" w:hAnsi="Times New Roman" w:cs="Arial" w:hint="eastAsia"/>
                <w:kern w:val="2"/>
                <w:szCs w:val="21"/>
              </w:rPr>
              <w:t>，到</w:t>
            </w:r>
            <w:r w:rsidR="0018623C">
              <w:rPr>
                <w:rFonts w:ascii="Arial" w:hAnsi="Times New Roman" w:cs="Arial" w:hint="eastAsia"/>
                <w:kern w:val="2"/>
                <w:szCs w:val="21"/>
              </w:rPr>
              <w:t>会后</w:t>
            </w:r>
            <w:r w:rsidR="00343EE6">
              <w:rPr>
                <w:rFonts w:ascii="Arial" w:hAnsi="Times New Roman" w:cs="Arial" w:hint="eastAsia"/>
                <w:kern w:val="2"/>
                <w:szCs w:val="21"/>
              </w:rPr>
              <w:t>展会信息的统计</w:t>
            </w:r>
            <w:r w:rsidR="00343EE6">
              <w:rPr>
                <w:rFonts w:ascii="Arial" w:hAnsi="Times New Roman" w:cs="Arial" w:hint="eastAsia"/>
                <w:kern w:val="2"/>
                <w:szCs w:val="21"/>
              </w:rPr>
              <w:t>。</w:t>
            </w:r>
            <w:r w:rsidR="00976F40">
              <w:rPr>
                <w:rFonts w:ascii="Arial" w:hAnsi="Times New Roman" w:cs="Arial" w:hint="eastAsia"/>
                <w:kern w:val="2"/>
                <w:szCs w:val="21"/>
              </w:rPr>
              <w:t>这里需要去现场了解主场服务商扮演的角色。</w:t>
            </w:r>
            <w:r w:rsidR="00807749">
              <w:rPr>
                <w:rFonts w:ascii="Arial" w:hAnsi="Times New Roman" w:cs="Arial" w:hint="eastAsia"/>
                <w:kern w:val="2"/>
                <w:szCs w:val="21"/>
              </w:rPr>
              <w:t>是否和展馆有业务关联</w:t>
            </w:r>
            <w:r w:rsidR="00C01944">
              <w:rPr>
                <w:rFonts w:ascii="Arial" w:hAnsi="Times New Roman" w:cs="Arial" w:hint="eastAsia"/>
                <w:kern w:val="2"/>
                <w:szCs w:val="21"/>
              </w:rPr>
              <w:t>）</w:t>
            </w:r>
          </w:p>
          <w:p w:rsidR="00C01944" w:rsidRDefault="00C01944" w:rsidP="00C01944">
            <w:pPr>
              <w:pStyle w:val="a6"/>
              <w:numPr>
                <w:ilvl w:val="0"/>
                <w:numId w:val="5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主场服务收费单价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 w:rsidR="00993D28">
              <w:rPr>
                <w:rFonts w:ascii="Arial" w:hAnsi="Times New Roman" w:cs="Arial" w:hint="eastAsia"/>
                <w:kern w:val="2"/>
                <w:szCs w:val="21"/>
              </w:rPr>
              <w:t>主场服务可以调整服务单价，上浮的单价是主场服务商的利润来源，</w:t>
            </w:r>
            <w:r>
              <w:rPr>
                <w:rFonts w:ascii="Arial" w:hAnsi="Times New Roman" w:cs="Arial"/>
                <w:kern w:val="2"/>
                <w:szCs w:val="21"/>
              </w:rPr>
              <w:t>跟</w:t>
            </w:r>
            <w:r w:rsidR="00993D28">
              <w:rPr>
                <w:rFonts w:ascii="Arial" w:hAnsi="Times New Roman" w:cs="Arial" w:hint="eastAsia"/>
                <w:kern w:val="2"/>
                <w:szCs w:val="21"/>
              </w:rPr>
              <w:t>租赁系统</w:t>
            </w:r>
            <w:r>
              <w:rPr>
                <w:rFonts w:ascii="Arial" w:hAnsi="Times New Roman" w:cs="Arial"/>
                <w:kern w:val="2"/>
                <w:szCs w:val="21"/>
              </w:rPr>
              <w:t>是关联的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</w:p>
          <w:p w:rsidR="00C01944" w:rsidRPr="00C01944" w:rsidRDefault="00C01944" w:rsidP="00C01944">
            <w:pPr>
              <w:pStyle w:val="a6"/>
              <w:numPr>
                <w:ilvl w:val="0"/>
                <w:numId w:val="5"/>
              </w:numPr>
              <w:spacing w:before="156" w:after="156" w:line="360" w:lineRule="auto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以后</w:t>
            </w:r>
            <w:r>
              <w:rPr>
                <w:rFonts w:ascii="Arial" w:hAnsi="Times New Roman" w:cs="Arial"/>
                <w:kern w:val="2"/>
                <w:szCs w:val="21"/>
              </w:rPr>
              <w:t>主场业务的发展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可以在主场业务上进行商业模式上的创新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</w:p>
          <w:p w:rsidR="001E2059" w:rsidRDefault="00BC3FF3" w:rsidP="00C01944">
            <w:pPr>
              <w:pStyle w:val="a6"/>
              <w:numPr>
                <w:ilvl w:val="0"/>
                <w:numId w:val="5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需要建有的系统，</w:t>
            </w:r>
            <w:r w:rsidR="002B40C7">
              <w:rPr>
                <w:rFonts w:ascii="Arial" w:hAnsi="Times New Roman" w:cs="Arial" w:hint="eastAsia"/>
                <w:kern w:val="2"/>
                <w:szCs w:val="21"/>
              </w:rPr>
              <w:t>网上预订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（设备，材料，物资）</w:t>
            </w:r>
            <w:r w:rsidR="002B40C7">
              <w:rPr>
                <w:rFonts w:ascii="Arial" w:hAnsi="Times New Roman" w:cs="Arial" w:hint="eastAsia"/>
                <w:kern w:val="2"/>
                <w:szCs w:val="21"/>
              </w:rPr>
              <w:t>，证件信息收集。货物运输服务。</w:t>
            </w:r>
            <w:r w:rsidR="002B40C7" w:rsidRPr="00791FB5">
              <w:rPr>
                <w:rFonts w:ascii="Arial" w:hAnsi="Times New Roman" w:cs="Arial" w:hint="eastAsia"/>
                <w:kern w:val="2"/>
                <w:szCs w:val="21"/>
              </w:rPr>
              <w:t>证件办理，打印。</w:t>
            </w:r>
          </w:p>
          <w:p w:rsidR="00CB6605" w:rsidRPr="002B40C7" w:rsidRDefault="001E2059" w:rsidP="00C01944">
            <w:pPr>
              <w:pStyle w:val="a6"/>
              <w:numPr>
                <w:ilvl w:val="0"/>
                <w:numId w:val="5"/>
              </w:numPr>
              <w:spacing w:before="156" w:after="156" w:line="360" w:lineRule="auto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希望本次建设的系统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 w:rsidR="00553017">
              <w:rPr>
                <w:rFonts w:ascii="Arial" w:hAnsi="Times New Roman" w:cs="Arial" w:hint="eastAsia"/>
                <w:kern w:val="2"/>
                <w:szCs w:val="21"/>
              </w:rPr>
              <w:t>信息打通，不用各个系统孤立录入信息</w:t>
            </w:r>
            <w:r w:rsidR="00B732ED">
              <w:rPr>
                <w:rFonts w:ascii="Arial" w:hAnsi="Times New Roman" w:cs="Arial" w:hint="eastAsia"/>
                <w:kern w:val="2"/>
                <w:szCs w:val="21"/>
              </w:rPr>
              <w:t>。</w:t>
            </w: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1E2059" w:rsidRPr="00502282" w:rsidTr="005871B9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1E2059" w:rsidRPr="00502282" w:rsidRDefault="001E2059" w:rsidP="005871B9">
            <w:pPr>
              <w:pStyle w:val="TableText"/>
              <w:jc w:val="center"/>
              <w:rPr>
                <w:sz w:val="21"/>
                <w:szCs w:val="21"/>
              </w:rPr>
            </w:pPr>
            <w:r w:rsidRPr="005C3149">
              <w:rPr>
                <w:sz w:val="21"/>
                <w:szCs w:val="21"/>
              </w:rPr>
              <w:t>4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1E2059" w:rsidRPr="00502282" w:rsidRDefault="001E2059" w:rsidP="005871B9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 w:val="21"/>
                <w:szCs w:val="21"/>
              </w:rPr>
              <w:t>您对现在的智慧会展的系统，有哪些期望</w:t>
            </w:r>
            <w:r w:rsidRPr="00275BE2">
              <w:rPr>
                <w:rFonts w:ascii="Arial" w:hAnsi="Times New Roman" w:cs="Arial" w:hint="eastAsia"/>
                <w:kern w:val="2"/>
                <w:sz w:val="21"/>
                <w:szCs w:val="21"/>
              </w:rPr>
              <w:t>？</w:t>
            </w:r>
            <w:r>
              <w:rPr>
                <w:rFonts w:ascii="Arial" w:hAnsi="Times New Roman" w:cs="Arial" w:hint="eastAsia"/>
                <w:kern w:val="2"/>
                <w:sz w:val="21"/>
                <w:szCs w:val="21"/>
              </w:rPr>
              <w:t>期待未来能为您解决什么问题。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1E2059" w:rsidRPr="00502282" w:rsidRDefault="001E2059" w:rsidP="005871B9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1E2059" w:rsidRPr="00502282" w:rsidTr="00244D41">
        <w:trPr>
          <w:cantSplit/>
          <w:trHeight w:val="270"/>
        </w:trPr>
        <w:tc>
          <w:tcPr>
            <w:tcW w:w="738" w:type="dxa"/>
            <w:vMerge/>
            <w:tcFitText/>
            <w:vAlign w:val="center"/>
          </w:tcPr>
          <w:p w:rsidR="001E2059" w:rsidRPr="00502282" w:rsidRDefault="001E2059" w:rsidP="005871B9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343EE6" w:rsidRPr="00343EE6" w:rsidRDefault="00343EE6" w:rsidP="00343EE6">
            <w:pPr>
              <w:pStyle w:val="a6"/>
              <w:numPr>
                <w:ilvl w:val="0"/>
                <w:numId w:val="8"/>
              </w:numPr>
              <w:spacing w:before="156" w:after="156" w:line="360" w:lineRule="auto"/>
              <w:textAlignment w:val="baseline"/>
              <w:rPr>
                <w:rFonts w:ascii="Arial" w:hAnsi="Times New Roman" w:cs="Arial" w:hint="eastAsia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给参展商，提供商业上的便捷。</w:t>
            </w:r>
          </w:p>
          <w:p w:rsidR="00343EE6" w:rsidRDefault="00343EE6" w:rsidP="00343EE6">
            <w:pPr>
              <w:numPr>
                <w:ilvl w:val="0"/>
                <w:numId w:val="8"/>
              </w:numPr>
              <w:spacing w:beforeLines="100" w:before="312" w:afterLines="100" w:after="312"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/>
                <w:szCs w:val="21"/>
              </w:rPr>
              <w:t>主场服务商</w:t>
            </w:r>
            <w:r>
              <w:rPr>
                <w:rFonts w:ascii="Arial" w:cs="Arial" w:hint="eastAsia"/>
                <w:szCs w:val="21"/>
              </w:rPr>
              <w:t>一般在中大型展会。后续要对服务进行分类，分出哪些服务小型展会，哪些服务大型展会。</w:t>
            </w:r>
          </w:p>
          <w:p w:rsidR="00343EE6" w:rsidRDefault="00343EE6" w:rsidP="00343EE6">
            <w:pPr>
              <w:numPr>
                <w:ilvl w:val="0"/>
                <w:numId w:val="8"/>
              </w:numPr>
              <w:spacing w:beforeLines="100" w:before="312" w:afterLines="100" w:after="312"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/>
                <w:szCs w:val="21"/>
              </w:rPr>
              <w:t>通过信息化手段</w:t>
            </w:r>
            <w:r>
              <w:rPr>
                <w:rFonts w:ascii="Arial" w:cs="Arial" w:hint="eastAsia"/>
                <w:szCs w:val="21"/>
              </w:rPr>
              <w:t>，</w:t>
            </w:r>
            <w:r>
              <w:rPr>
                <w:rFonts w:ascii="Arial" w:cs="Arial"/>
                <w:szCs w:val="21"/>
              </w:rPr>
              <w:t>挖掘额外的</w:t>
            </w:r>
            <w:r w:rsidR="00B86B32">
              <w:rPr>
                <w:rFonts w:ascii="Arial" w:cs="Arial" w:hint="eastAsia"/>
                <w:szCs w:val="21"/>
              </w:rPr>
              <w:t>增收</w:t>
            </w:r>
            <w:r>
              <w:rPr>
                <w:rFonts w:ascii="Arial" w:cs="Arial"/>
                <w:szCs w:val="21"/>
              </w:rPr>
              <w:t>服务</w:t>
            </w:r>
            <w:r>
              <w:rPr>
                <w:rFonts w:ascii="Arial" w:cs="Arial" w:hint="eastAsia"/>
                <w:szCs w:val="21"/>
              </w:rPr>
              <w:t>，给</w:t>
            </w:r>
            <w:r w:rsidR="00021715">
              <w:rPr>
                <w:rFonts w:ascii="Arial" w:cs="Arial" w:hint="eastAsia"/>
                <w:szCs w:val="21"/>
              </w:rPr>
              <w:t>参展</w:t>
            </w:r>
            <w:r>
              <w:rPr>
                <w:rFonts w:ascii="Arial" w:cs="Arial" w:hint="eastAsia"/>
                <w:szCs w:val="21"/>
              </w:rPr>
              <w:t>商提供便捷</w:t>
            </w:r>
            <w:r w:rsidR="00C20151">
              <w:rPr>
                <w:rFonts w:ascii="Arial" w:cs="Arial" w:hint="eastAsia"/>
                <w:szCs w:val="21"/>
              </w:rPr>
              <w:t>，</w:t>
            </w:r>
            <w:r w:rsidR="00FA4EBB">
              <w:rPr>
                <w:rFonts w:ascii="Arial" w:cs="Arial" w:hint="eastAsia"/>
                <w:szCs w:val="21"/>
              </w:rPr>
              <w:t>也</w:t>
            </w:r>
            <w:r w:rsidR="00C20151">
              <w:rPr>
                <w:rFonts w:ascii="Arial" w:cs="Arial" w:hint="eastAsia"/>
                <w:szCs w:val="21"/>
              </w:rPr>
              <w:t>带来经济消息</w:t>
            </w:r>
            <w:r>
              <w:rPr>
                <w:rFonts w:ascii="Arial" w:cs="Arial" w:hint="eastAsia"/>
                <w:szCs w:val="21"/>
              </w:rPr>
              <w:t>。</w:t>
            </w:r>
          </w:p>
          <w:p w:rsidR="001E2059" w:rsidRPr="004B34C4" w:rsidRDefault="00E85CD3" w:rsidP="004B34C4">
            <w:pPr>
              <w:numPr>
                <w:ilvl w:val="0"/>
                <w:numId w:val="8"/>
              </w:numPr>
              <w:spacing w:beforeLines="100" w:before="312" w:afterLines="100" w:after="312"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/>
                <w:szCs w:val="21"/>
              </w:rPr>
              <w:t>希望</w:t>
            </w:r>
            <w:r w:rsidR="004B34C4">
              <w:rPr>
                <w:rFonts w:ascii="Arial" w:cs="Arial"/>
                <w:szCs w:val="21"/>
              </w:rPr>
              <w:t>能够</w:t>
            </w:r>
            <w:r w:rsidR="00343EE6">
              <w:rPr>
                <w:rFonts w:ascii="Arial" w:cs="Arial"/>
                <w:szCs w:val="21"/>
              </w:rPr>
              <w:t>获取参展观众的信息</w:t>
            </w:r>
            <w:r w:rsidR="00343EE6">
              <w:rPr>
                <w:rFonts w:ascii="Arial" w:cs="Arial" w:hint="eastAsia"/>
                <w:szCs w:val="21"/>
              </w:rPr>
              <w:t>。</w:t>
            </w:r>
          </w:p>
        </w:tc>
        <w:tc>
          <w:tcPr>
            <w:tcW w:w="2190" w:type="dxa"/>
            <w:vMerge/>
            <w:vAlign w:val="center"/>
          </w:tcPr>
          <w:p w:rsidR="001E2059" w:rsidRPr="00502282" w:rsidRDefault="001E2059" w:rsidP="005871B9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6978D1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6978D1" w:rsidRPr="00502282" w:rsidRDefault="006978D1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6978D1" w:rsidRPr="00502282" w:rsidRDefault="006978D1" w:rsidP="00745EFC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Align w:val="center"/>
          </w:tcPr>
          <w:p w:rsidR="006978D1" w:rsidRPr="00502282" w:rsidRDefault="006978D1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6978D1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6978D1" w:rsidRPr="00502282" w:rsidRDefault="006978D1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6978D1" w:rsidRPr="00502282" w:rsidRDefault="006978D1" w:rsidP="00745EFC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Align w:val="center"/>
          </w:tcPr>
          <w:p w:rsidR="006978D1" w:rsidRPr="00502282" w:rsidRDefault="006978D1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:rsidR="006978D1" w:rsidRDefault="006978D1">
      <w:pPr>
        <w:rPr>
          <w:sz w:val="18"/>
          <w:szCs w:val="18"/>
        </w:rPr>
      </w:pPr>
    </w:p>
    <w:p w:rsidR="00893427" w:rsidRPr="00893427" w:rsidRDefault="00893427" w:rsidP="00893427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 w:hint="eastAsia"/>
          <w:b/>
          <w:sz w:val="24"/>
          <w:szCs w:val="24"/>
        </w:rPr>
        <w:t>下一步行动计划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5250"/>
        <w:gridCol w:w="1890"/>
        <w:gridCol w:w="1890"/>
      </w:tblGrid>
      <w:tr w:rsidR="00893427" w:rsidRPr="00502282">
        <w:trPr>
          <w:cantSplit/>
          <w:tblHeader/>
        </w:trPr>
        <w:tc>
          <w:tcPr>
            <w:tcW w:w="73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52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完成时间</w:t>
            </w:r>
          </w:p>
        </w:tc>
      </w:tr>
      <w:tr w:rsidR="00893427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Borders>
              <w:top w:val="single" w:sz="6" w:space="0" w:color="auto"/>
            </w:tcBorders>
            <w:tcFitText/>
            <w:vAlign w:val="center"/>
          </w:tcPr>
          <w:p w:rsidR="00893427" w:rsidRPr="00502282" w:rsidRDefault="00635CBD" w:rsidP="0003084B">
            <w:pPr>
              <w:pStyle w:val="TableText"/>
              <w:jc w:val="both"/>
              <w:rPr>
                <w:sz w:val="21"/>
                <w:szCs w:val="21"/>
              </w:rPr>
            </w:pPr>
            <w:r w:rsidRPr="005C314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25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93427" w:rsidRPr="00502282" w:rsidRDefault="00C72DA9" w:rsidP="0003084B">
            <w:pPr>
              <w:pStyle w:val="TableText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梳理</w:t>
            </w:r>
            <w:r>
              <w:rPr>
                <w:sz w:val="21"/>
                <w:szCs w:val="21"/>
              </w:rPr>
              <w:t>总体需求框架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635CBD" w:rsidP="007F39EB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郭垠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893427" w:rsidRPr="00502282" w:rsidRDefault="006F0F1D" w:rsidP="0003084B">
            <w:pPr>
              <w:pStyle w:val="TableText"/>
              <w:jc w:val="both"/>
              <w:rPr>
                <w:sz w:val="21"/>
                <w:szCs w:val="21"/>
              </w:rPr>
            </w:pPr>
            <w:r w:rsidRPr="005C314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893427" w:rsidRPr="00502282" w:rsidRDefault="00893427" w:rsidP="0003084B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:rsidR="00893427" w:rsidRDefault="00893427" w:rsidP="00105061">
      <w:pPr>
        <w:rPr>
          <w:sz w:val="18"/>
          <w:szCs w:val="18"/>
        </w:rPr>
      </w:pPr>
    </w:p>
    <w:p w:rsidR="00B7293D" w:rsidRDefault="00B7293D" w:rsidP="00105061">
      <w:pPr>
        <w:rPr>
          <w:sz w:val="18"/>
          <w:szCs w:val="18"/>
        </w:rPr>
      </w:pPr>
    </w:p>
    <w:p w:rsidR="00B7293D" w:rsidRDefault="00B7293D" w:rsidP="00105061">
      <w:pPr>
        <w:rPr>
          <w:sz w:val="18"/>
          <w:szCs w:val="18"/>
        </w:rPr>
      </w:pPr>
    </w:p>
    <w:sectPr w:rsidR="00B7293D" w:rsidSect="00105061">
      <w:headerReference w:type="default" r:id="rId8"/>
      <w:footerReference w:type="default" r:id="rId9"/>
      <w:pgSz w:w="11906" w:h="16838"/>
      <w:pgMar w:top="1134" w:right="1134" w:bottom="1134" w:left="1134" w:header="568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7E1" w:rsidRDefault="002717E1">
      <w:r>
        <w:separator/>
      </w:r>
    </w:p>
  </w:endnote>
  <w:endnote w:type="continuationSeparator" w:id="0">
    <w:p w:rsidR="002717E1" w:rsidRDefault="00271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Default="0031070B">
    <w:pPr>
      <w:pStyle w:val="a5"/>
      <w:rPr>
        <w:rFonts w:ascii="宋体" w:hAnsi="宋体"/>
      </w:rPr>
    </w:pPr>
    <w:r>
      <w:rPr>
        <w:rFonts w:ascii="宋体" w:hAnsi="宋体"/>
        <w:iCs/>
      </w:rPr>
      <w:t>本文档在AMT</w:t>
    </w:r>
    <w:r>
      <w:rPr>
        <w:rFonts w:ascii="宋体" w:hAnsi="宋体" w:hint="eastAsia"/>
        <w:iCs/>
      </w:rPr>
      <w:t xml:space="preserve"> 咨询 </w:t>
    </w:r>
    <w:r>
      <w:rPr>
        <w:rFonts w:ascii="宋体" w:hAnsi="宋体"/>
        <w:iCs/>
      </w:rPr>
      <w:t xml:space="preserve">文档控制范围之内，在得到许可后方可使用      </w:t>
    </w:r>
    <w:r>
      <w:rPr>
        <w:rFonts w:ascii="楷体_GB2312" w:eastAsia="楷体_GB2312"/>
        <w:i/>
        <w:iCs/>
      </w:rPr>
      <w:t xml:space="preserve">                </w:t>
    </w:r>
    <w:r>
      <w:rPr>
        <w:rFonts w:ascii="宋体" w:hAnsi="宋体"/>
        <w:iCs/>
      </w:rPr>
      <w:t xml:space="preserve">  </w:t>
    </w:r>
    <w:r>
      <w:rPr>
        <w:rFonts w:ascii="宋体" w:hAnsi="宋体" w:hint="eastAsia"/>
        <w:iCs/>
      </w:rPr>
      <w:t xml:space="preserve">                </w:t>
    </w:r>
    <w:r>
      <w:rPr>
        <w:rFonts w:ascii="宋体" w:hAnsi="宋体"/>
        <w:iCs/>
      </w:rPr>
      <w:t xml:space="preserve">Page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PAGE </w:instrText>
    </w:r>
    <w:r>
      <w:rPr>
        <w:rFonts w:ascii="宋体" w:hAnsi="宋体"/>
        <w:iCs/>
      </w:rPr>
      <w:fldChar w:fldCharType="separate"/>
    </w:r>
    <w:r w:rsidR="005C3149">
      <w:rPr>
        <w:rFonts w:ascii="宋体" w:hAnsi="宋体"/>
        <w:iCs/>
        <w:noProof/>
      </w:rPr>
      <w:t>3</w:t>
    </w:r>
    <w:r>
      <w:rPr>
        <w:rFonts w:ascii="宋体" w:hAnsi="宋体"/>
        <w:iCs/>
      </w:rPr>
      <w:fldChar w:fldCharType="end"/>
    </w:r>
    <w:r>
      <w:rPr>
        <w:rFonts w:ascii="宋体" w:hAnsi="宋体"/>
        <w:iCs/>
      </w:rPr>
      <w:t xml:space="preserve"> of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NUMPAGES </w:instrText>
    </w:r>
    <w:r>
      <w:rPr>
        <w:rFonts w:ascii="宋体" w:hAnsi="宋体"/>
        <w:iCs/>
      </w:rPr>
      <w:fldChar w:fldCharType="separate"/>
    </w:r>
    <w:r w:rsidR="005C3149">
      <w:rPr>
        <w:rFonts w:ascii="宋体" w:hAnsi="宋体"/>
        <w:iCs/>
        <w:noProof/>
      </w:rPr>
      <w:t>3</w:t>
    </w:r>
    <w:r>
      <w:rPr>
        <w:rFonts w:ascii="宋体" w:hAnsi="宋体"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7E1" w:rsidRDefault="002717E1">
      <w:r>
        <w:separator/>
      </w:r>
    </w:p>
  </w:footnote>
  <w:footnote w:type="continuationSeparator" w:id="0">
    <w:p w:rsidR="002717E1" w:rsidRDefault="00271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Pr="0031070B" w:rsidRDefault="0041056B" w:rsidP="00347F36">
    <w:pPr>
      <w:pStyle w:val="a4"/>
      <w:jc w:val="both"/>
    </w:pPr>
    <w:r>
      <w:rPr>
        <w:rFonts w:hint="eastAsia"/>
      </w:rPr>
      <w:t>会展中心</w:t>
    </w:r>
    <w:r>
      <w:rPr>
        <w:rFonts w:hint="eastAsia"/>
      </w:rPr>
      <w:t>_</w:t>
    </w:r>
    <w:r>
      <w:rPr>
        <w:rFonts w:hint="eastAsia"/>
      </w:rPr>
      <w:t>智慧会展项目</w:t>
    </w:r>
    <w:r w:rsidR="00347F36">
      <w:rPr>
        <w:rFonts w:hint="eastAsia"/>
      </w:rPr>
      <w:t xml:space="preserve">                                  </w:t>
    </w:r>
    <w:r w:rsidR="0031070B">
      <w:rPr>
        <w:rFonts w:hint="eastAsia"/>
      </w:rPr>
      <w:t xml:space="preserve">    </w:t>
    </w:r>
    <w:r w:rsidR="00712F81">
      <w:rPr>
        <w:rFonts w:hint="eastAsia"/>
      </w:rPr>
      <w:t xml:space="preserve">     </w:t>
    </w:r>
    <w:r w:rsidR="00A54220">
      <w:rPr>
        <w:rFonts w:hint="eastAsia"/>
      </w:rPr>
      <w:t xml:space="preserve">            </w:t>
    </w:r>
    <w:r w:rsidR="0031070B">
      <w:rPr>
        <w:rFonts w:hint="eastAsia"/>
      </w:rPr>
      <w:t xml:space="preserve">   </w:t>
    </w:r>
    <w:r w:rsidR="0048781F"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0.75pt;height:30.75pt;mso-position-horizontal-relative:char;mso-position-vertical-relative:line" o:userdrawn="t">
          <v:imagedata r:id="rId1" o:title="AMT"/>
        </v:shape>
      </w:pict>
    </w:r>
    <w:r w:rsidR="0031070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16A1"/>
    <w:multiLevelType w:val="hybridMultilevel"/>
    <w:tmpl w:val="940C2D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195DDB"/>
    <w:multiLevelType w:val="hybridMultilevel"/>
    <w:tmpl w:val="DAA69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A378D3"/>
    <w:multiLevelType w:val="hybridMultilevel"/>
    <w:tmpl w:val="1D9421F4"/>
    <w:lvl w:ilvl="0" w:tplc="FC107AF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eastAsia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D2525"/>
    <w:multiLevelType w:val="hybridMultilevel"/>
    <w:tmpl w:val="BFA81620"/>
    <w:lvl w:ilvl="0" w:tplc="38E068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821044"/>
    <w:multiLevelType w:val="hybridMultilevel"/>
    <w:tmpl w:val="6F9055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51224E0"/>
    <w:multiLevelType w:val="hybridMultilevel"/>
    <w:tmpl w:val="D38298FC"/>
    <w:lvl w:ilvl="0" w:tplc="C7BC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D0466"/>
    <w:multiLevelType w:val="hybridMultilevel"/>
    <w:tmpl w:val="28F6DC96"/>
    <w:lvl w:ilvl="0" w:tplc="9B6CE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282"/>
    <w:rsid w:val="00021715"/>
    <w:rsid w:val="0003084B"/>
    <w:rsid w:val="0009041B"/>
    <w:rsid w:val="000A56D8"/>
    <w:rsid w:val="000A5AD6"/>
    <w:rsid w:val="000E25C1"/>
    <w:rsid w:val="000E6B9D"/>
    <w:rsid w:val="00105061"/>
    <w:rsid w:val="0011499F"/>
    <w:rsid w:val="00117A04"/>
    <w:rsid w:val="00127DBA"/>
    <w:rsid w:val="0013257E"/>
    <w:rsid w:val="0018623C"/>
    <w:rsid w:val="001D3580"/>
    <w:rsid w:val="001D5FAD"/>
    <w:rsid w:val="001E2059"/>
    <w:rsid w:val="001F47B1"/>
    <w:rsid w:val="00236407"/>
    <w:rsid w:val="00246914"/>
    <w:rsid w:val="002717E1"/>
    <w:rsid w:val="0028388E"/>
    <w:rsid w:val="002B11A2"/>
    <w:rsid w:val="002B40C7"/>
    <w:rsid w:val="002B515F"/>
    <w:rsid w:val="002E5940"/>
    <w:rsid w:val="002E6CC4"/>
    <w:rsid w:val="0031070B"/>
    <w:rsid w:val="003112D0"/>
    <w:rsid w:val="00317C1A"/>
    <w:rsid w:val="00343EE6"/>
    <w:rsid w:val="00347F36"/>
    <w:rsid w:val="003866A8"/>
    <w:rsid w:val="00394664"/>
    <w:rsid w:val="003A0C37"/>
    <w:rsid w:val="003D2DF6"/>
    <w:rsid w:val="003D65FC"/>
    <w:rsid w:val="004047C9"/>
    <w:rsid w:val="0041056B"/>
    <w:rsid w:val="00410961"/>
    <w:rsid w:val="00470A87"/>
    <w:rsid w:val="0048781F"/>
    <w:rsid w:val="004913E4"/>
    <w:rsid w:val="004B34C4"/>
    <w:rsid w:val="004F5ADE"/>
    <w:rsid w:val="00502282"/>
    <w:rsid w:val="00553017"/>
    <w:rsid w:val="00574FBD"/>
    <w:rsid w:val="00597469"/>
    <w:rsid w:val="005B4DE0"/>
    <w:rsid w:val="005C3149"/>
    <w:rsid w:val="005E678D"/>
    <w:rsid w:val="005F2E5A"/>
    <w:rsid w:val="005F4005"/>
    <w:rsid w:val="005F41D0"/>
    <w:rsid w:val="006021BC"/>
    <w:rsid w:val="00611CD9"/>
    <w:rsid w:val="0062182A"/>
    <w:rsid w:val="00635CBD"/>
    <w:rsid w:val="00682013"/>
    <w:rsid w:val="006978D1"/>
    <w:rsid w:val="006E6A13"/>
    <w:rsid w:val="006F0F1D"/>
    <w:rsid w:val="00712F81"/>
    <w:rsid w:val="00745EFC"/>
    <w:rsid w:val="00746B5C"/>
    <w:rsid w:val="007815CE"/>
    <w:rsid w:val="00786D66"/>
    <w:rsid w:val="007A4D50"/>
    <w:rsid w:val="007B0AC3"/>
    <w:rsid w:val="007F39EB"/>
    <w:rsid w:val="008027AB"/>
    <w:rsid w:val="00807749"/>
    <w:rsid w:val="00853E2E"/>
    <w:rsid w:val="00893427"/>
    <w:rsid w:val="00894EC9"/>
    <w:rsid w:val="008B3915"/>
    <w:rsid w:val="008B4925"/>
    <w:rsid w:val="008E544A"/>
    <w:rsid w:val="009017B8"/>
    <w:rsid w:val="00902A5B"/>
    <w:rsid w:val="00960B56"/>
    <w:rsid w:val="00976F40"/>
    <w:rsid w:val="00993D28"/>
    <w:rsid w:val="009A02B1"/>
    <w:rsid w:val="009A7489"/>
    <w:rsid w:val="009B168D"/>
    <w:rsid w:val="009B1FF1"/>
    <w:rsid w:val="009B6AF6"/>
    <w:rsid w:val="009C0004"/>
    <w:rsid w:val="009D0A8F"/>
    <w:rsid w:val="00A05247"/>
    <w:rsid w:val="00A54220"/>
    <w:rsid w:val="00A87A79"/>
    <w:rsid w:val="00AF4A84"/>
    <w:rsid w:val="00B0399F"/>
    <w:rsid w:val="00B049FA"/>
    <w:rsid w:val="00B45EBB"/>
    <w:rsid w:val="00B53380"/>
    <w:rsid w:val="00B7293D"/>
    <w:rsid w:val="00B732ED"/>
    <w:rsid w:val="00B74DDD"/>
    <w:rsid w:val="00B86B32"/>
    <w:rsid w:val="00BC01F6"/>
    <w:rsid w:val="00BC3FF3"/>
    <w:rsid w:val="00BE06D7"/>
    <w:rsid w:val="00C01944"/>
    <w:rsid w:val="00C10448"/>
    <w:rsid w:val="00C20151"/>
    <w:rsid w:val="00C43979"/>
    <w:rsid w:val="00C72DA9"/>
    <w:rsid w:val="00C926C1"/>
    <w:rsid w:val="00C92A93"/>
    <w:rsid w:val="00CB6605"/>
    <w:rsid w:val="00D05F80"/>
    <w:rsid w:val="00D15516"/>
    <w:rsid w:val="00D2097A"/>
    <w:rsid w:val="00D92390"/>
    <w:rsid w:val="00DC484D"/>
    <w:rsid w:val="00E00DD0"/>
    <w:rsid w:val="00E4413B"/>
    <w:rsid w:val="00E60CE9"/>
    <w:rsid w:val="00E85CD3"/>
    <w:rsid w:val="00E86680"/>
    <w:rsid w:val="00E86C93"/>
    <w:rsid w:val="00E87D5D"/>
    <w:rsid w:val="00E87F71"/>
    <w:rsid w:val="00EA12BE"/>
    <w:rsid w:val="00EA5147"/>
    <w:rsid w:val="00EB055B"/>
    <w:rsid w:val="00EC0573"/>
    <w:rsid w:val="00EC2BB2"/>
    <w:rsid w:val="00EF1B64"/>
    <w:rsid w:val="00F0737D"/>
    <w:rsid w:val="00F20117"/>
    <w:rsid w:val="00F56254"/>
    <w:rsid w:val="00F74E91"/>
    <w:rsid w:val="00F90BFA"/>
    <w:rsid w:val="00FA4EBB"/>
    <w:rsid w:val="00FD3A8E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CE4F91-1AAB-4D51-A28D-ED55721D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205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CB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aliases w:val="body text,?y????×?,建议书标准,????,正文文字,bt,?y????,?y?????"/>
    <w:basedOn w:val="a0"/>
    <w:rsid w:val="00CB6605"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</w:pPr>
    <w:rPr>
      <w:rFonts w:ascii="Book Antiqua" w:hAnsi="Book Antiqua"/>
      <w:kern w:val="0"/>
    </w:rPr>
  </w:style>
  <w:style w:type="paragraph" w:customStyle="1" w:styleId="a7">
    <w:name w:val="二级标题"/>
    <w:basedOn w:val="a0"/>
    <w:next w:val="a0"/>
    <w:autoRedefine/>
    <w:rsid w:val="00CB6605"/>
    <w:pPr>
      <w:adjustRightInd w:val="0"/>
      <w:snapToGrid w:val="0"/>
      <w:spacing w:beforeLines="50" w:afterLines="50"/>
      <w:jc w:val="left"/>
      <w:outlineLvl w:val="2"/>
    </w:pPr>
    <w:rPr>
      <w:rFonts w:ascii="宋体" w:cs="宋体"/>
      <w:b/>
      <w:spacing w:val="10"/>
      <w:sz w:val="24"/>
    </w:rPr>
  </w:style>
  <w:style w:type="paragraph" w:customStyle="1" w:styleId="a">
    <w:name w:val="一级标题"/>
    <w:basedOn w:val="1"/>
    <w:next w:val="a7"/>
    <w:autoRedefine/>
    <w:rsid w:val="00CB6605"/>
    <w:pPr>
      <w:pageBreakBefore/>
      <w:numPr>
        <w:numId w:val="1"/>
      </w:numPr>
      <w:tabs>
        <w:tab w:val="left" w:pos="2520"/>
      </w:tabs>
      <w:adjustRightInd w:val="0"/>
      <w:snapToGrid w:val="0"/>
      <w:spacing w:beforeLines="50" w:afterLines="50" w:line="240" w:lineRule="auto"/>
      <w:ind w:left="840" w:right="720"/>
    </w:pPr>
    <w:rPr>
      <w:rFonts w:ascii="Tahoma" w:hAnsi="Tahoma"/>
      <w:bCs w:val="0"/>
      <w:kern w:val="2"/>
      <w:sz w:val="30"/>
      <w:szCs w:val="20"/>
    </w:rPr>
  </w:style>
  <w:style w:type="paragraph" w:customStyle="1" w:styleId="205050501">
    <w:name w:val="样式 样式 二级标题 + 首行缩进:  2 字符 段前: 0.5 行 段后: 0.5 行 + 段前: 0.5 行 段后: 0....1"/>
    <w:basedOn w:val="a0"/>
    <w:autoRedefine/>
    <w:rsid w:val="00CB6605"/>
    <w:pPr>
      <w:adjustRightInd w:val="0"/>
      <w:snapToGrid w:val="0"/>
      <w:spacing w:beforeLines="50" w:afterLines="50"/>
      <w:jc w:val="left"/>
      <w:outlineLvl w:val="1"/>
    </w:pPr>
    <w:rPr>
      <w:rFonts w:ascii="宋体" w:cs="宋体"/>
      <w:b/>
      <w:bCs/>
      <w:spacing w:val="10"/>
      <w:sz w:val="24"/>
    </w:rPr>
  </w:style>
  <w:style w:type="character" w:customStyle="1" w:styleId="Char">
    <w:name w:val="页眉 Char"/>
    <w:link w:val="a4"/>
    <w:rsid w:val="0031070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1CharCharChar">
    <w:name w:val="Char Char Char Char Char Char Char Char Char Char Char1 Char Char Char"/>
    <w:basedOn w:val="a0"/>
    <w:autoRedefine/>
    <w:rsid w:val="00A54220"/>
    <w:rPr>
      <w:rFonts w:ascii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01%20&#36797;&#23425;&#33021;&#28304;_&#20840;&#38754;&#31649;&#29702;&#25552;&#21319;&#39033;&#30446;\80_&#39033;&#30446;&#31649;&#29702;\81_&#25991;&#26723;&#27169;&#26495;\&#39033;&#30446;&#27169;&#26495;\&#19968;&#21697;&#32418;&#33647;&#19994;&#31649;&#25511;&#25928;&#33021;&#25552;&#21319;&#8220;A&#8221;&#35745;&#21010;_&#32426;&#35201;&#27169;&#26495;_20101129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E6B67-0CED-47D4-9453-7F70C7DFD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一品红药业管控效能提升“A”计划_纪要模板_20101129_v1.3.dot</Template>
  <TotalTime>57</TotalTime>
  <Pages>3</Pages>
  <Words>148</Words>
  <Characters>848</Characters>
  <Application>Microsoft Office Word</Application>
  <DocSecurity>0</DocSecurity>
  <Lines>7</Lines>
  <Paragraphs>1</Paragraphs>
  <ScaleCrop>false</ScaleCrop>
  <Company>AMT咨询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微软用户</dc:creator>
  <cp:keywords/>
  <cp:lastModifiedBy>guoyin</cp:lastModifiedBy>
  <cp:revision>71</cp:revision>
  <cp:lastPrinted>1899-12-31T16:00:00Z</cp:lastPrinted>
  <dcterms:created xsi:type="dcterms:W3CDTF">2011-06-20T05:37:00Z</dcterms:created>
  <dcterms:modified xsi:type="dcterms:W3CDTF">2018-03-16T09:55:00Z</dcterms:modified>
</cp:coreProperties>
</file>