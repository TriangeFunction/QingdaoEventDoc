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60" w:type="dxa"/>
        <w:tblInd w:w="8" w:type="dxa"/>
        <w:tblBorders>
          <w:top w:val="single" w:sz="4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0"/>
        <w:gridCol w:w="2460"/>
      </w:tblGrid>
      <w:tr w:rsidR="006978D1" w:rsidRPr="00CB6605">
        <w:tc>
          <w:tcPr>
            <w:tcW w:w="7200" w:type="dxa"/>
          </w:tcPr>
          <w:p w:rsidR="006978D1" w:rsidRPr="00CB6605" w:rsidRDefault="006978D1" w:rsidP="001A4B55">
            <w:pPr>
              <w:rPr>
                <w:b/>
                <w:bCs/>
                <w:u w:val="single"/>
              </w:rPr>
            </w:pPr>
            <w:r w:rsidRPr="00CB6605">
              <w:rPr>
                <w:b/>
              </w:rPr>
              <w:br w:type="page"/>
            </w:r>
            <w:r w:rsidRPr="00CB6605">
              <w:br w:type="page"/>
            </w:r>
            <w:r w:rsidRPr="00CB6605">
              <w:br w:type="page"/>
            </w:r>
            <w:r w:rsidR="00502282">
              <w:rPr>
                <w:rFonts w:ascii="Arial" w:cs="Arial" w:hint="eastAsia"/>
                <w:b/>
                <w:i/>
                <w:color w:val="0000FF"/>
                <w:sz w:val="36"/>
              </w:rPr>
              <w:t>调研访谈纪要</w:t>
            </w:r>
          </w:p>
        </w:tc>
        <w:tc>
          <w:tcPr>
            <w:tcW w:w="2460" w:type="dxa"/>
          </w:tcPr>
          <w:p w:rsidR="006978D1" w:rsidRPr="00CB6605" w:rsidRDefault="006978D1" w:rsidP="001A4B55"/>
        </w:tc>
      </w:tr>
    </w:tbl>
    <w:p w:rsidR="00A54220" w:rsidRPr="007039DC" w:rsidRDefault="00A54220" w:rsidP="001A4B55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/>
          <w:b/>
          <w:szCs w:val="21"/>
        </w:rPr>
        <w:t>日    期</w:t>
      </w:r>
      <w:r w:rsidRPr="007039DC">
        <w:rPr>
          <w:rFonts w:ascii="宋体" w:hAnsi="宋体" w:cs="Arial" w:hint="eastAsia"/>
          <w:b/>
          <w:szCs w:val="21"/>
        </w:rPr>
        <w:t>：</w:t>
      </w:r>
      <w:r w:rsidRPr="007039DC">
        <w:rPr>
          <w:rFonts w:ascii="宋体" w:hAnsi="宋体" w:cs="Arial"/>
          <w:b/>
          <w:szCs w:val="21"/>
        </w:rPr>
        <w:tab/>
      </w:r>
      <w:r w:rsidRPr="007039DC">
        <w:rPr>
          <w:rFonts w:ascii="宋体" w:hAnsi="宋体" w:cs="Arial"/>
          <w:b/>
          <w:color w:val="0000FF"/>
          <w:szCs w:val="21"/>
        </w:rPr>
        <w:t>20</w:t>
      </w:r>
      <w:r w:rsidRPr="007039DC">
        <w:rPr>
          <w:rFonts w:ascii="宋体" w:hAnsi="宋体" w:cs="Arial" w:hint="eastAsia"/>
          <w:b/>
          <w:color w:val="0000FF"/>
          <w:szCs w:val="21"/>
        </w:rPr>
        <w:t>1</w:t>
      </w:r>
      <w:r w:rsidR="007177C7" w:rsidRPr="007039DC">
        <w:rPr>
          <w:rFonts w:ascii="宋体" w:hAnsi="宋体" w:cs="Arial"/>
          <w:b/>
          <w:color w:val="0000FF"/>
          <w:szCs w:val="21"/>
        </w:rPr>
        <w:t>8</w:t>
      </w:r>
      <w:r w:rsidRPr="007039DC">
        <w:rPr>
          <w:rFonts w:ascii="宋体" w:hAnsi="宋体" w:cs="Arial"/>
          <w:b/>
          <w:color w:val="0000FF"/>
          <w:szCs w:val="21"/>
        </w:rPr>
        <w:t>年</w:t>
      </w:r>
      <w:r w:rsidRPr="007039DC">
        <w:rPr>
          <w:rFonts w:ascii="宋体" w:hAnsi="宋体" w:cs="Arial" w:hint="eastAsia"/>
          <w:b/>
          <w:color w:val="0000FF"/>
          <w:szCs w:val="21"/>
        </w:rPr>
        <w:t>0</w:t>
      </w:r>
      <w:r w:rsidR="007177C7" w:rsidRPr="007039DC">
        <w:rPr>
          <w:rFonts w:ascii="宋体" w:hAnsi="宋体" w:cs="Arial"/>
          <w:b/>
          <w:color w:val="0000FF"/>
          <w:szCs w:val="21"/>
        </w:rPr>
        <w:t>3</w:t>
      </w:r>
      <w:r w:rsidRPr="007039DC">
        <w:rPr>
          <w:rFonts w:ascii="宋体" w:hAnsi="宋体" w:cs="Arial"/>
          <w:b/>
          <w:color w:val="0000FF"/>
          <w:szCs w:val="21"/>
        </w:rPr>
        <w:t>月</w:t>
      </w:r>
      <w:r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  <w:r w:rsidR="002B3FAF">
        <w:rPr>
          <w:rFonts w:ascii="宋体" w:hAnsi="宋体" w:cs="Arial"/>
          <w:b/>
          <w:color w:val="0000FF"/>
          <w:szCs w:val="21"/>
        </w:rPr>
        <w:t>16</w:t>
      </w:r>
      <w:bookmarkStart w:id="0" w:name="_GoBack"/>
      <w:bookmarkEnd w:id="0"/>
      <w:r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  <w:r w:rsidRPr="007039DC">
        <w:rPr>
          <w:rFonts w:ascii="宋体" w:hAnsi="宋体" w:cs="Arial"/>
          <w:b/>
          <w:color w:val="0000FF"/>
          <w:szCs w:val="21"/>
        </w:rPr>
        <w:t>日</w:t>
      </w:r>
      <w:r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</w:p>
    <w:p w:rsidR="00A54220" w:rsidRPr="007039DC" w:rsidRDefault="00A54220" w:rsidP="001A4B55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主    题：  </w:t>
      </w:r>
      <w:r w:rsidR="0071656E">
        <w:rPr>
          <w:rFonts w:ascii="宋体" w:hAnsi="宋体" w:cs="Arial" w:hint="eastAsia"/>
          <w:b/>
          <w:color w:val="0000FF"/>
          <w:szCs w:val="21"/>
        </w:rPr>
        <w:t>展会服务部</w:t>
      </w:r>
      <w:r w:rsidRPr="007039DC">
        <w:rPr>
          <w:rFonts w:ascii="宋体" w:hAnsi="宋体" w:cs="Arial" w:hint="eastAsia"/>
          <w:b/>
          <w:color w:val="0000FF"/>
          <w:szCs w:val="21"/>
        </w:rPr>
        <w:t>访谈纪要</w:t>
      </w:r>
      <w:r w:rsidR="00E020AE"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</w:p>
    <w:p w:rsidR="00502282" w:rsidRPr="007039DC" w:rsidRDefault="00502282" w:rsidP="001A4B55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出席人员：  </w:t>
      </w:r>
      <w:r w:rsidR="007177C7" w:rsidRPr="007039DC">
        <w:rPr>
          <w:rFonts w:ascii="宋体" w:hAnsi="宋体" w:cs="Arial" w:hint="eastAsia"/>
          <w:b/>
          <w:color w:val="0000FF"/>
          <w:szCs w:val="21"/>
        </w:rPr>
        <w:t>综</w:t>
      </w:r>
      <w:r w:rsidR="007177C7" w:rsidRPr="007039DC">
        <w:rPr>
          <w:rFonts w:ascii="宋体" w:hAnsi="宋体" w:cs="Arial"/>
          <w:b/>
          <w:color w:val="0000FF"/>
          <w:szCs w:val="21"/>
        </w:rPr>
        <w:t>合管理部：王乐军；</w:t>
      </w:r>
      <w:r w:rsidR="007177C7" w:rsidRPr="007039DC">
        <w:rPr>
          <w:rFonts w:ascii="宋体" w:hAnsi="宋体" w:cs="Arial" w:hint="eastAsia"/>
          <w:b/>
          <w:color w:val="0000FF"/>
          <w:szCs w:val="21"/>
        </w:rPr>
        <w:t xml:space="preserve"> </w:t>
      </w:r>
      <w:r w:rsidR="00A01079">
        <w:rPr>
          <w:rFonts w:ascii="宋体" w:hAnsi="宋体" w:cs="Arial" w:hint="eastAsia"/>
          <w:b/>
          <w:color w:val="0000FF"/>
          <w:szCs w:val="21"/>
        </w:rPr>
        <w:t>展会服务部</w:t>
      </w:r>
      <w:r w:rsidR="007177C7" w:rsidRPr="007039DC">
        <w:rPr>
          <w:rFonts w:ascii="宋体" w:hAnsi="宋体" w:cs="Arial"/>
          <w:b/>
          <w:color w:val="0000FF"/>
          <w:szCs w:val="21"/>
        </w:rPr>
        <w:t>:</w:t>
      </w:r>
      <w:r w:rsidR="00A01079">
        <w:rPr>
          <w:rFonts w:ascii="宋体" w:hAnsi="宋体" w:cs="Arial"/>
          <w:b/>
          <w:color w:val="0000FF"/>
          <w:szCs w:val="21"/>
        </w:rPr>
        <w:t>隋新</w:t>
      </w:r>
      <w:r w:rsidR="007177C7" w:rsidRPr="007039DC">
        <w:rPr>
          <w:rFonts w:ascii="宋体" w:hAnsi="宋体" w:cs="Arial"/>
          <w:b/>
          <w:color w:val="0000FF"/>
          <w:szCs w:val="21"/>
        </w:rPr>
        <w:t xml:space="preserve">; </w:t>
      </w:r>
      <w:r w:rsidR="000608CE">
        <w:rPr>
          <w:rFonts w:ascii="宋体" w:hAnsi="宋体" w:cs="Arial" w:hint="eastAsia"/>
          <w:b/>
          <w:color w:val="0000FF"/>
          <w:szCs w:val="21"/>
        </w:rPr>
        <w:t>实</w:t>
      </w:r>
      <w:r w:rsidR="000608CE">
        <w:rPr>
          <w:rFonts w:ascii="宋体" w:hAnsi="宋体" w:cs="Arial"/>
          <w:b/>
          <w:color w:val="0000FF"/>
          <w:szCs w:val="21"/>
        </w:rPr>
        <w:t>施团队</w:t>
      </w:r>
      <w:r w:rsidR="007177C7" w:rsidRPr="007039DC">
        <w:rPr>
          <w:rFonts w:ascii="宋体" w:hAnsi="宋体" w:cs="Arial"/>
          <w:b/>
          <w:color w:val="0000FF"/>
          <w:szCs w:val="21"/>
        </w:rPr>
        <w:t>:王巍</w:t>
      </w:r>
      <w:r w:rsidR="007177C7" w:rsidRPr="007039DC">
        <w:rPr>
          <w:rFonts w:ascii="宋体" w:hAnsi="宋体" w:cs="Arial" w:hint="eastAsia"/>
          <w:b/>
          <w:color w:val="0000FF"/>
          <w:szCs w:val="21"/>
        </w:rPr>
        <w:t>、</w:t>
      </w:r>
      <w:r w:rsidR="000608CE">
        <w:rPr>
          <w:rFonts w:ascii="宋体" w:hAnsi="宋体" w:cs="Arial"/>
          <w:b/>
          <w:color w:val="0000FF"/>
          <w:szCs w:val="21"/>
        </w:rPr>
        <w:t>王丙辰</w:t>
      </w:r>
      <w:r w:rsidR="000608CE">
        <w:rPr>
          <w:rFonts w:ascii="宋体" w:hAnsi="宋体" w:cs="Arial" w:hint="eastAsia"/>
          <w:b/>
          <w:color w:val="0000FF"/>
          <w:szCs w:val="21"/>
        </w:rPr>
        <w:t>、</w:t>
      </w:r>
      <w:r w:rsidR="007177C7" w:rsidRPr="007039DC">
        <w:rPr>
          <w:rFonts w:ascii="宋体" w:hAnsi="宋体" w:cs="Arial" w:hint="eastAsia"/>
          <w:b/>
          <w:color w:val="0000FF"/>
          <w:szCs w:val="21"/>
        </w:rPr>
        <w:t>郭</w:t>
      </w:r>
      <w:r w:rsidR="007177C7" w:rsidRPr="007039DC">
        <w:rPr>
          <w:rFonts w:ascii="宋体" w:hAnsi="宋体" w:cs="Arial"/>
          <w:b/>
          <w:color w:val="0000FF"/>
          <w:szCs w:val="21"/>
        </w:rPr>
        <w:t>垠</w:t>
      </w:r>
    </w:p>
    <w:p w:rsidR="00502282" w:rsidRPr="007039DC" w:rsidRDefault="00502282" w:rsidP="001A4B55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地    点：  </w:t>
      </w:r>
      <w:r w:rsidR="00A01079">
        <w:rPr>
          <w:rFonts w:ascii="宋体" w:hAnsi="宋体" w:cs="Arial"/>
          <w:b/>
          <w:color w:val="0000FF"/>
          <w:szCs w:val="21"/>
        </w:rPr>
        <w:t>1</w:t>
      </w:r>
      <w:r w:rsidR="002C799B">
        <w:rPr>
          <w:rFonts w:ascii="宋体" w:hAnsi="宋体" w:cs="Arial"/>
          <w:b/>
          <w:color w:val="0000FF"/>
          <w:szCs w:val="21"/>
        </w:rPr>
        <w:t>117实施</w:t>
      </w:r>
      <w:r w:rsidR="00A01079">
        <w:rPr>
          <w:rFonts w:ascii="宋体" w:hAnsi="宋体" w:cs="Arial"/>
          <w:b/>
          <w:color w:val="0000FF"/>
          <w:szCs w:val="21"/>
        </w:rPr>
        <w:t>团队办公室</w:t>
      </w:r>
    </w:p>
    <w:p w:rsidR="00502282" w:rsidRPr="007039DC" w:rsidRDefault="00502282" w:rsidP="001A4B55">
      <w:pPr>
        <w:rPr>
          <w:rFonts w:ascii="宋体" w:hAnsi="宋体" w:cs="Arial"/>
          <w:b/>
          <w:color w:val="0000FF"/>
          <w:szCs w:val="21"/>
        </w:rPr>
      </w:pPr>
      <w:r w:rsidRPr="007039DC">
        <w:rPr>
          <w:rFonts w:ascii="宋体" w:hAnsi="宋体" w:cs="Arial" w:hint="eastAsia"/>
          <w:b/>
          <w:szCs w:val="21"/>
        </w:rPr>
        <w:t xml:space="preserve">记录人员：  </w:t>
      </w:r>
      <w:r w:rsidR="00714BB3" w:rsidRPr="007039DC">
        <w:rPr>
          <w:rFonts w:ascii="宋体" w:hAnsi="宋体" w:cs="Arial" w:hint="eastAsia"/>
          <w:b/>
          <w:color w:val="0000FF"/>
          <w:szCs w:val="21"/>
        </w:rPr>
        <w:t>郭</w:t>
      </w:r>
      <w:r w:rsidR="00714BB3" w:rsidRPr="007039DC">
        <w:rPr>
          <w:rFonts w:ascii="宋体" w:hAnsi="宋体" w:cs="Arial"/>
          <w:b/>
          <w:color w:val="0000FF"/>
          <w:szCs w:val="21"/>
        </w:rPr>
        <w:t>垠</w:t>
      </w:r>
    </w:p>
    <w:p w:rsidR="006978D1" w:rsidRDefault="006978D1" w:rsidP="001A4B55">
      <w:pPr>
        <w:rPr>
          <w:rFonts w:ascii="宋体" w:hAnsi="宋体"/>
          <w:sz w:val="18"/>
          <w:szCs w:val="18"/>
        </w:rPr>
      </w:pPr>
    </w:p>
    <w:p w:rsidR="00893427" w:rsidRPr="00893427" w:rsidRDefault="00893427" w:rsidP="001A4B55">
      <w:pPr>
        <w:rPr>
          <w:rFonts w:ascii="Book Antiqua" w:hAnsi="Book Antiqua"/>
          <w:b/>
          <w:sz w:val="24"/>
          <w:szCs w:val="24"/>
        </w:rPr>
      </w:pPr>
      <w:r w:rsidRPr="00893427">
        <w:rPr>
          <w:rFonts w:ascii="Book Antiqua" w:hAnsi="Book Antiqua" w:hint="eastAsia"/>
          <w:b/>
          <w:sz w:val="24"/>
          <w:szCs w:val="24"/>
        </w:rPr>
        <w:t>会议纪要</w:t>
      </w:r>
    </w:p>
    <w:tbl>
      <w:tblPr>
        <w:tblW w:w="9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38"/>
        <w:gridCol w:w="6840"/>
        <w:gridCol w:w="2190"/>
      </w:tblGrid>
      <w:tr w:rsidR="006978D1" w:rsidRPr="00502282">
        <w:trPr>
          <w:cantSplit/>
          <w:tblHeader/>
        </w:trPr>
        <w:tc>
          <w:tcPr>
            <w:tcW w:w="738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序号</w:t>
            </w:r>
          </w:p>
        </w:tc>
        <w:tc>
          <w:tcPr>
            <w:tcW w:w="684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会议摘录</w:t>
            </w:r>
          </w:p>
        </w:tc>
        <w:tc>
          <w:tcPr>
            <w:tcW w:w="21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发言人员</w:t>
            </w:r>
          </w:p>
        </w:tc>
      </w:tr>
      <w:tr w:rsidR="006978D1" w:rsidRPr="00502282">
        <w:trPr>
          <w:cantSplit/>
          <w:trHeight w:hRule="exact" w:val="60"/>
          <w:tblHeader/>
        </w:trPr>
        <w:tc>
          <w:tcPr>
            <w:tcW w:w="738" w:type="dxa"/>
            <w:tcBorders>
              <w:left w:val="nil"/>
              <w:right w:val="nil"/>
            </w:tcBorders>
            <w:shd w:val="pct5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</w:p>
        </w:tc>
        <w:tc>
          <w:tcPr>
            <w:tcW w:w="684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</w:p>
        </w:tc>
        <w:tc>
          <w:tcPr>
            <w:tcW w:w="2190" w:type="dxa"/>
            <w:tcBorders>
              <w:top w:val="single" w:sz="6" w:space="0" w:color="auto"/>
              <w:left w:val="nil"/>
              <w:right w:val="nil"/>
            </w:tcBorders>
            <w:shd w:val="pct50" w:color="auto" w:fill="auto"/>
          </w:tcPr>
          <w:p w:rsidR="006978D1" w:rsidRPr="00502282" w:rsidRDefault="006978D1" w:rsidP="001A4B55">
            <w:pPr>
              <w:rPr>
                <w:szCs w:val="21"/>
              </w:rPr>
            </w:pPr>
          </w:p>
        </w:tc>
      </w:tr>
      <w:tr w:rsidR="00CB6605" w:rsidRPr="00502282" w:rsidTr="00CB6605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  <w:r w:rsidRPr="002B3FAF">
              <w:rPr>
                <w:rFonts w:hint="eastAsia"/>
                <w:szCs w:val="21"/>
              </w:rPr>
              <w:t>1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502282" w:rsidRDefault="00A04042" w:rsidP="001A4B55">
            <w:pPr>
              <w:rPr>
                <w:szCs w:val="21"/>
              </w:rPr>
            </w:pPr>
            <w:r>
              <w:rPr>
                <w:rFonts w:ascii="Arial" w:cs="Arial" w:hint="eastAsia"/>
                <w:szCs w:val="21"/>
              </w:rPr>
              <w:t>请您介绍一下展会布展过程中，现场部具体的工作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655BF8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隋</w:t>
            </w:r>
            <w:r>
              <w:rPr>
                <w:szCs w:val="21"/>
              </w:rPr>
              <w:t>新</w:t>
            </w:r>
          </w:p>
        </w:tc>
      </w:tr>
      <w:tr w:rsidR="00CB6605" w:rsidRPr="00502282" w:rsidTr="00CB6605">
        <w:trPr>
          <w:cantSplit/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8F46D8" w:rsidRDefault="008F46D8" w:rsidP="008F46D8">
            <w:pPr>
              <w:pStyle w:val="a6"/>
              <w:numPr>
                <w:ilvl w:val="0"/>
                <w:numId w:val="6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Cs w:val="21"/>
              </w:rPr>
              <w:t>展会期间，服务展会的附属会议，提供会议室服务。</w:t>
            </w:r>
          </w:p>
          <w:p w:rsidR="008F46D8" w:rsidRDefault="008F46D8" w:rsidP="008F46D8">
            <w:pPr>
              <w:pStyle w:val="a6"/>
              <w:numPr>
                <w:ilvl w:val="0"/>
                <w:numId w:val="6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/>
                <w:kern w:val="2"/>
                <w:szCs w:val="21"/>
              </w:rPr>
              <w:t>会展布展期间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，可能会有相关的会议需求。</w:t>
            </w:r>
          </w:p>
          <w:p w:rsidR="008F46D8" w:rsidRDefault="008F46D8" w:rsidP="008F46D8">
            <w:pPr>
              <w:pStyle w:val="a6"/>
              <w:numPr>
                <w:ilvl w:val="0"/>
                <w:numId w:val="6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/>
                <w:kern w:val="2"/>
                <w:szCs w:val="21"/>
              </w:rPr>
              <w:t>展会期间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，</w:t>
            </w:r>
            <w:r>
              <w:rPr>
                <w:rFonts w:ascii="Arial" w:hAnsi="Times New Roman" w:cs="Arial"/>
                <w:kern w:val="2"/>
                <w:szCs w:val="21"/>
              </w:rPr>
              <w:t>解决餐饮场地问题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。配套业务。</w:t>
            </w:r>
          </w:p>
          <w:p w:rsidR="008F46D8" w:rsidRPr="008F46D8" w:rsidRDefault="008F46D8" w:rsidP="008F46D8">
            <w:pPr>
              <w:pStyle w:val="a6"/>
              <w:numPr>
                <w:ilvl w:val="0"/>
                <w:numId w:val="6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/>
                <w:kern w:val="2"/>
                <w:szCs w:val="21"/>
              </w:rPr>
              <w:t>餐饮方面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，</w:t>
            </w:r>
            <w:r>
              <w:rPr>
                <w:rFonts w:ascii="Arial" w:hAnsi="Times New Roman" w:cs="Arial"/>
                <w:kern w:val="2"/>
                <w:szCs w:val="21"/>
              </w:rPr>
              <w:t>客流量相关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。</w:t>
            </w:r>
            <w:r>
              <w:rPr>
                <w:rFonts w:ascii="Arial" w:hAnsi="Times New Roman" w:cs="Arial"/>
                <w:kern w:val="2"/>
                <w:szCs w:val="21"/>
              </w:rPr>
              <w:t>需要提升餐饮的质量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。自己提供和第三方供应相结合。希望提供接入第三方，通过第三方合作。限定某个订餐地点的餐饮才可以进来。</w:t>
            </w:r>
          </w:p>
          <w:p w:rsidR="008F46D8" w:rsidRPr="008F46D8" w:rsidRDefault="008F46D8" w:rsidP="008F46D8">
            <w:pPr>
              <w:pStyle w:val="a6"/>
              <w:numPr>
                <w:ilvl w:val="0"/>
                <w:numId w:val="6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/>
                <w:kern w:val="2"/>
                <w:szCs w:val="21"/>
              </w:rPr>
              <w:t>订餐问题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，</w:t>
            </w:r>
            <w:r>
              <w:rPr>
                <w:rFonts w:ascii="Arial" w:hAnsi="Times New Roman" w:cs="Arial"/>
                <w:kern w:val="2"/>
                <w:szCs w:val="21"/>
              </w:rPr>
              <w:t>根据展会规模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，</w:t>
            </w:r>
            <w:r>
              <w:rPr>
                <w:rFonts w:ascii="Arial" w:hAnsi="Times New Roman" w:cs="Arial"/>
                <w:kern w:val="2"/>
                <w:szCs w:val="21"/>
              </w:rPr>
              <w:t>来提供不同餐饮选择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。</w:t>
            </w:r>
          </w:p>
        </w:tc>
        <w:tc>
          <w:tcPr>
            <w:tcW w:w="2190" w:type="dxa"/>
            <w:vMerge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</w:tr>
      <w:tr w:rsidR="00CB6605" w:rsidRPr="00502282" w:rsidTr="00CB6605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  <w:r w:rsidRPr="002B3FAF">
              <w:rPr>
                <w:rFonts w:hint="eastAsia"/>
                <w:szCs w:val="21"/>
              </w:rPr>
              <w:t>2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C84336" w:rsidRDefault="00C84336" w:rsidP="0082268C">
            <w:pPr>
              <w:pStyle w:val="a6"/>
              <w:spacing w:before="156" w:after="156" w:line="360" w:lineRule="auto"/>
              <w:ind w:left="0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Cs w:val="21"/>
              </w:rPr>
              <w:t>是否有相关的信息系统来辅助现在工作</w:t>
            </w:r>
            <w:r w:rsidRPr="00275BE2">
              <w:rPr>
                <w:rFonts w:ascii="Arial" w:hAnsi="Times New Roman" w:cs="Arial" w:hint="eastAsia"/>
                <w:kern w:val="2"/>
                <w:szCs w:val="21"/>
              </w:rPr>
              <w:t>？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F10599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隋</w:t>
            </w:r>
            <w:r>
              <w:rPr>
                <w:szCs w:val="21"/>
              </w:rPr>
              <w:t>新</w:t>
            </w:r>
          </w:p>
        </w:tc>
      </w:tr>
      <w:tr w:rsidR="00CB6605" w:rsidRPr="00502282" w:rsidTr="00FA3C8C">
        <w:trPr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9A66C8" w:rsidRDefault="009A66C8" w:rsidP="009A66C8">
            <w:pPr>
              <w:pStyle w:val="a6"/>
              <w:numPr>
                <w:ilvl w:val="0"/>
                <w:numId w:val="8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Cs w:val="21"/>
              </w:rPr>
              <w:t>期望：工作检查，快速信息收集。（跟手机端结合，手机端录入信息，拍照片，</w:t>
            </w:r>
            <w:r w:rsidR="001C5F94">
              <w:rPr>
                <w:rFonts w:ascii="Arial" w:hAnsi="Times New Roman" w:cs="Arial" w:hint="eastAsia"/>
                <w:kern w:val="2"/>
                <w:szCs w:val="21"/>
              </w:rPr>
              <w:t>及时上报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）</w:t>
            </w:r>
          </w:p>
          <w:p w:rsidR="009A66C8" w:rsidRDefault="009A66C8" w:rsidP="009A66C8">
            <w:pPr>
              <w:pStyle w:val="a6"/>
              <w:numPr>
                <w:ilvl w:val="0"/>
                <w:numId w:val="8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Cs w:val="21"/>
              </w:rPr>
              <w:t>期望：工作任务分配系统。列出工作项目，现场完成任务之后，上报各个工作的完成情况。</w:t>
            </w:r>
          </w:p>
          <w:p w:rsidR="00CB6605" w:rsidRPr="00502282" w:rsidRDefault="00CB6605" w:rsidP="009A66C8">
            <w:pPr>
              <w:rPr>
                <w:szCs w:val="21"/>
              </w:rPr>
            </w:pPr>
          </w:p>
        </w:tc>
        <w:tc>
          <w:tcPr>
            <w:tcW w:w="2190" w:type="dxa"/>
            <w:vMerge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</w:tr>
      <w:tr w:rsidR="00CB6605" w:rsidRPr="00502282" w:rsidTr="00CB6605">
        <w:trPr>
          <w:cantSplit/>
          <w:trHeight w:val="270"/>
        </w:trPr>
        <w:tc>
          <w:tcPr>
            <w:tcW w:w="738" w:type="dxa"/>
            <w:vMerge w:val="restart"/>
            <w:tcBorders>
              <w:top w:val="nil"/>
            </w:tcBorders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  <w:r w:rsidRPr="002B3FAF">
              <w:rPr>
                <w:rFonts w:hint="eastAsia"/>
                <w:szCs w:val="21"/>
              </w:rPr>
              <w:t>3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vAlign w:val="center"/>
          </w:tcPr>
          <w:p w:rsidR="00CB6605" w:rsidRPr="00B15832" w:rsidRDefault="00B15832" w:rsidP="00B15832">
            <w:pPr>
              <w:pStyle w:val="a6"/>
              <w:spacing w:before="156" w:after="156" w:line="360" w:lineRule="auto"/>
              <w:ind w:left="0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Cs w:val="21"/>
              </w:rPr>
              <w:t>在业务和管理方面有哪些想法和需要改进的地方？</w:t>
            </w:r>
          </w:p>
        </w:tc>
        <w:tc>
          <w:tcPr>
            <w:tcW w:w="2190" w:type="dxa"/>
            <w:vMerge w:val="restart"/>
            <w:tcBorders>
              <w:top w:val="nil"/>
            </w:tcBorders>
            <w:vAlign w:val="center"/>
          </w:tcPr>
          <w:p w:rsidR="00CB6605" w:rsidRPr="00502282" w:rsidRDefault="00987378" w:rsidP="0098737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隋</w:t>
            </w:r>
            <w:r>
              <w:rPr>
                <w:szCs w:val="21"/>
              </w:rPr>
              <w:t>新</w:t>
            </w:r>
          </w:p>
        </w:tc>
      </w:tr>
      <w:tr w:rsidR="00CB6605" w:rsidRPr="00502282" w:rsidTr="00CB6605">
        <w:trPr>
          <w:cantSplit/>
          <w:trHeight w:val="772"/>
        </w:trPr>
        <w:tc>
          <w:tcPr>
            <w:tcW w:w="738" w:type="dxa"/>
            <w:vMerge/>
            <w:tcFitText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:rsidR="00B15832" w:rsidRDefault="00B15832" w:rsidP="00B15832">
            <w:pPr>
              <w:pStyle w:val="a6"/>
              <w:numPr>
                <w:ilvl w:val="0"/>
                <w:numId w:val="9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Cs w:val="21"/>
              </w:rPr>
              <w:t>日常管理上，目前有会展中心的一些系统，可以借鉴一下。</w:t>
            </w:r>
          </w:p>
          <w:p w:rsidR="00B15832" w:rsidRDefault="00B15832" w:rsidP="00B15832">
            <w:pPr>
              <w:pStyle w:val="a6"/>
              <w:numPr>
                <w:ilvl w:val="0"/>
                <w:numId w:val="9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/>
                <w:kern w:val="2"/>
                <w:szCs w:val="21"/>
              </w:rPr>
              <w:t>业务上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，</w:t>
            </w:r>
            <w:r>
              <w:rPr>
                <w:rFonts w:ascii="Arial" w:hAnsi="Times New Roman" w:cs="Arial"/>
                <w:kern w:val="2"/>
                <w:szCs w:val="21"/>
              </w:rPr>
              <w:t>有一个网上商城的需求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。为会展服务。可以收集客户的相关信息。期望的方式，是第三方搭建，第三方供货，第三方运营。</w:t>
            </w:r>
            <w:r w:rsidR="00AF00EC">
              <w:rPr>
                <w:rFonts w:ascii="Arial" w:hAnsi="Times New Roman" w:cs="Arial" w:hint="eastAsia"/>
                <w:kern w:val="2"/>
                <w:szCs w:val="21"/>
              </w:rPr>
              <w:t>目前有一个网上商城的系统。</w:t>
            </w:r>
            <w:r w:rsidR="00482DF1">
              <w:rPr>
                <w:rFonts w:ascii="Arial" w:hAnsi="Times New Roman" w:cs="Arial" w:hint="eastAsia"/>
                <w:kern w:val="2"/>
                <w:szCs w:val="21"/>
              </w:rPr>
              <w:t>希望能通过平台引流。</w:t>
            </w:r>
          </w:p>
          <w:p w:rsidR="00B15832" w:rsidRDefault="00B15832" w:rsidP="00B15832">
            <w:pPr>
              <w:pStyle w:val="a6"/>
              <w:numPr>
                <w:ilvl w:val="0"/>
                <w:numId w:val="9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/>
                <w:kern w:val="2"/>
                <w:szCs w:val="21"/>
              </w:rPr>
              <w:t>业务上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，</w:t>
            </w:r>
            <w:r w:rsidR="006530CF">
              <w:rPr>
                <w:rFonts w:ascii="Arial" w:hAnsi="Times New Roman" w:cs="Arial" w:hint="eastAsia"/>
                <w:kern w:val="2"/>
                <w:szCs w:val="21"/>
              </w:rPr>
              <w:t>需要有</w:t>
            </w:r>
            <w:r>
              <w:rPr>
                <w:rFonts w:ascii="Arial" w:hAnsi="Times New Roman" w:cs="Arial"/>
                <w:kern w:val="2"/>
                <w:szCs w:val="21"/>
              </w:rPr>
              <w:t>会展商旅</w:t>
            </w:r>
            <w:r w:rsidR="006530CF">
              <w:rPr>
                <w:rFonts w:ascii="Arial" w:hAnsi="Times New Roman" w:cs="Arial"/>
                <w:kern w:val="2"/>
                <w:szCs w:val="21"/>
              </w:rPr>
              <w:t>服务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。帮助参展商预订酒店。</w:t>
            </w:r>
            <w:r w:rsidR="00DD0CE1">
              <w:rPr>
                <w:rFonts w:ascii="Arial" w:hAnsi="Times New Roman" w:cs="Arial" w:hint="eastAsia"/>
                <w:kern w:val="2"/>
                <w:szCs w:val="21"/>
              </w:rPr>
              <w:t>跟第三方合作，信息录入系统，客户通过我们的平台预订，我们跟第三方合作。</w:t>
            </w:r>
          </w:p>
          <w:p w:rsidR="00B15832" w:rsidRDefault="00B15832" w:rsidP="00B15832">
            <w:pPr>
              <w:pStyle w:val="a6"/>
              <w:numPr>
                <w:ilvl w:val="0"/>
                <w:numId w:val="9"/>
              </w:numPr>
              <w:spacing w:before="156" w:after="156" w:line="360" w:lineRule="auto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/>
                <w:kern w:val="2"/>
                <w:szCs w:val="21"/>
              </w:rPr>
              <w:t>管理角度上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，</w:t>
            </w:r>
            <w:r>
              <w:rPr>
                <w:rFonts w:ascii="Arial" w:hAnsi="Times New Roman" w:cs="Arial"/>
                <w:kern w:val="2"/>
                <w:szCs w:val="21"/>
              </w:rPr>
              <w:t>对工作督办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的要求比较强烈。</w:t>
            </w:r>
          </w:p>
          <w:p w:rsidR="00CB6605" w:rsidRPr="00502282" w:rsidRDefault="00B15832" w:rsidP="000B63BB">
            <w:pPr>
              <w:numPr>
                <w:ilvl w:val="0"/>
                <w:numId w:val="9"/>
              </w:numPr>
              <w:rPr>
                <w:szCs w:val="21"/>
              </w:rPr>
            </w:pPr>
            <w:r>
              <w:rPr>
                <w:rFonts w:ascii="Arial" w:cs="Arial"/>
                <w:szCs w:val="21"/>
              </w:rPr>
              <w:t>业务上</w:t>
            </w:r>
            <w:r>
              <w:rPr>
                <w:rFonts w:ascii="Arial" w:cs="Arial" w:hint="eastAsia"/>
                <w:szCs w:val="21"/>
              </w:rPr>
              <w:t>，</w:t>
            </w:r>
            <w:r>
              <w:rPr>
                <w:rFonts w:ascii="Arial" w:cs="Arial"/>
                <w:szCs w:val="21"/>
              </w:rPr>
              <w:t>业务分析统计</w:t>
            </w:r>
            <w:r>
              <w:rPr>
                <w:rFonts w:ascii="Arial" w:cs="Arial" w:hint="eastAsia"/>
                <w:szCs w:val="21"/>
              </w:rPr>
              <w:t>。比较切合</w:t>
            </w:r>
            <w:r>
              <w:rPr>
                <w:rFonts w:ascii="Arial" w:cs="Arial" w:hint="eastAsia"/>
                <w:szCs w:val="21"/>
              </w:rPr>
              <w:t>31</w:t>
            </w:r>
            <w:r>
              <w:rPr>
                <w:rFonts w:ascii="Arial" w:cs="Arial" w:hint="eastAsia"/>
                <w:szCs w:val="21"/>
              </w:rPr>
              <w:t>的自定义报表。</w:t>
            </w:r>
          </w:p>
        </w:tc>
        <w:tc>
          <w:tcPr>
            <w:tcW w:w="2190" w:type="dxa"/>
            <w:vMerge/>
            <w:vAlign w:val="center"/>
          </w:tcPr>
          <w:p w:rsidR="00CB6605" w:rsidRPr="00502282" w:rsidRDefault="00CB6605" w:rsidP="001A4B55">
            <w:pPr>
              <w:rPr>
                <w:szCs w:val="21"/>
              </w:rPr>
            </w:pPr>
          </w:p>
        </w:tc>
      </w:tr>
      <w:tr w:rsidR="00B62296" w:rsidRPr="00502282" w:rsidTr="00894EC9">
        <w:trPr>
          <w:cantSplit/>
          <w:trHeight w:val="397"/>
        </w:trPr>
        <w:tc>
          <w:tcPr>
            <w:tcW w:w="738" w:type="dxa"/>
            <w:vMerge w:val="restart"/>
            <w:tcFitText/>
            <w:vAlign w:val="center"/>
          </w:tcPr>
          <w:p w:rsidR="00B62296" w:rsidRPr="00502282" w:rsidRDefault="00E64941" w:rsidP="001A4B55">
            <w:pPr>
              <w:rPr>
                <w:szCs w:val="21"/>
              </w:rPr>
            </w:pPr>
            <w:r w:rsidRPr="002B3FAF">
              <w:rPr>
                <w:kern w:val="0"/>
                <w:szCs w:val="21"/>
              </w:rPr>
              <w:t>4</w:t>
            </w:r>
          </w:p>
        </w:tc>
        <w:tc>
          <w:tcPr>
            <w:tcW w:w="6840" w:type="dxa"/>
            <w:vAlign w:val="center"/>
          </w:tcPr>
          <w:p w:rsidR="00B62296" w:rsidRPr="00A97EB9" w:rsidRDefault="00A97EB9" w:rsidP="00A97EB9">
            <w:pPr>
              <w:pStyle w:val="a6"/>
              <w:spacing w:before="156" w:after="156" w:line="360" w:lineRule="auto"/>
              <w:ind w:left="0"/>
              <w:textAlignment w:val="baseline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Cs w:val="21"/>
              </w:rPr>
              <w:t>对现在的智慧会展的系统，有哪些期望</w:t>
            </w:r>
            <w:r w:rsidRPr="00275BE2">
              <w:rPr>
                <w:rFonts w:ascii="Arial" w:hAnsi="Times New Roman" w:cs="Arial" w:hint="eastAsia"/>
                <w:kern w:val="2"/>
                <w:szCs w:val="21"/>
              </w:rPr>
              <w:t>？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期待未来能为您解决什么问题。</w:t>
            </w:r>
          </w:p>
        </w:tc>
        <w:tc>
          <w:tcPr>
            <w:tcW w:w="2190" w:type="dxa"/>
            <w:vMerge w:val="restart"/>
            <w:vAlign w:val="center"/>
          </w:tcPr>
          <w:p w:rsidR="00B62296" w:rsidRPr="00502282" w:rsidRDefault="00987378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隋</w:t>
            </w:r>
            <w:r>
              <w:rPr>
                <w:szCs w:val="21"/>
              </w:rPr>
              <w:t>新</w:t>
            </w:r>
          </w:p>
        </w:tc>
      </w:tr>
      <w:tr w:rsidR="00B62296" w:rsidRPr="00502282" w:rsidTr="00894EC9">
        <w:trPr>
          <w:cantSplit/>
          <w:trHeight w:val="397"/>
        </w:trPr>
        <w:tc>
          <w:tcPr>
            <w:tcW w:w="738" w:type="dxa"/>
            <w:vMerge/>
            <w:tcFitText/>
            <w:vAlign w:val="center"/>
          </w:tcPr>
          <w:p w:rsidR="00B62296" w:rsidRPr="00502282" w:rsidRDefault="00B62296" w:rsidP="001A4B55">
            <w:pPr>
              <w:rPr>
                <w:szCs w:val="21"/>
              </w:rPr>
            </w:pPr>
          </w:p>
        </w:tc>
        <w:tc>
          <w:tcPr>
            <w:tcW w:w="6840" w:type="dxa"/>
            <w:vAlign w:val="center"/>
          </w:tcPr>
          <w:p w:rsidR="00466CBC" w:rsidRPr="00275BE2" w:rsidRDefault="00466CBC" w:rsidP="00466CBC">
            <w:pPr>
              <w:pStyle w:val="a6"/>
              <w:tabs>
                <w:tab w:val="num" w:pos="600"/>
              </w:tabs>
              <w:spacing w:before="240" w:line="360" w:lineRule="auto"/>
              <w:ind w:left="0"/>
              <w:rPr>
                <w:rFonts w:ascii="Arial" w:hAnsi="Times New Roman" w:cs="Arial"/>
                <w:kern w:val="2"/>
                <w:szCs w:val="21"/>
              </w:rPr>
            </w:pPr>
            <w:r>
              <w:rPr>
                <w:rFonts w:ascii="Arial" w:hAnsi="Times New Roman" w:cs="Arial" w:hint="eastAsia"/>
                <w:kern w:val="2"/>
                <w:szCs w:val="21"/>
              </w:rPr>
              <w:t>1.</w:t>
            </w:r>
            <w:r>
              <w:rPr>
                <w:rFonts w:ascii="Arial" w:hAnsi="Times New Roman" w:cs="Arial" w:hint="eastAsia"/>
                <w:kern w:val="2"/>
                <w:szCs w:val="21"/>
              </w:rPr>
              <w:t>线上商城，目前有一个紧急的需求。线上商城，是第三方来研发和维护的。线上商城。</w:t>
            </w:r>
          </w:p>
          <w:p w:rsidR="00466CBC" w:rsidRPr="00275BE2" w:rsidRDefault="00466CBC" w:rsidP="00466CBC">
            <w:pPr>
              <w:spacing w:beforeLines="100" w:before="312" w:afterLines="100" w:after="312" w:line="360" w:lineRule="auto"/>
              <w:rPr>
                <w:rFonts w:ascii="Arial" w:cs="Arial"/>
                <w:szCs w:val="21"/>
              </w:rPr>
            </w:pPr>
            <w:r>
              <w:rPr>
                <w:rFonts w:ascii="Arial" w:cs="Arial" w:hint="eastAsia"/>
                <w:szCs w:val="21"/>
              </w:rPr>
              <w:t>2.</w:t>
            </w:r>
            <w:r>
              <w:rPr>
                <w:rFonts w:ascii="Arial" w:cs="Arial" w:hint="eastAsia"/>
                <w:szCs w:val="21"/>
              </w:rPr>
              <w:t>用户评价更加针对性，针对客户享受的服务进行评价。</w:t>
            </w:r>
          </w:p>
          <w:p w:rsidR="00B62296" w:rsidRPr="00DC2582" w:rsidRDefault="00466CBC" w:rsidP="00466CBC">
            <w:pPr>
              <w:rPr>
                <w:szCs w:val="21"/>
              </w:rPr>
            </w:pPr>
            <w:r>
              <w:rPr>
                <w:rFonts w:ascii="Arial" w:cs="Arial" w:hint="eastAsia"/>
                <w:szCs w:val="21"/>
              </w:rPr>
              <w:t>3.</w:t>
            </w:r>
            <w:r>
              <w:rPr>
                <w:rFonts w:ascii="Arial" w:cs="Arial" w:hint="eastAsia"/>
                <w:szCs w:val="21"/>
              </w:rPr>
              <w:t>集团有统一账号平台</w:t>
            </w:r>
            <w:r w:rsidR="003571BF">
              <w:rPr>
                <w:rFonts w:ascii="Arial" w:cs="Arial" w:hint="eastAsia"/>
                <w:szCs w:val="21"/>
              </w:rPr>
              <w:t>，需要对接</w:t>
            </w:r>
            <w:r w:rsidR="008261B5">
              <w:rPr>
                <w:rFonts w:ascii="Arial" w:cs="Arial" w:hint="eastAsia"/>
                <w:szCs w:val="21"/>
              </w:rPr>
              <w:t>一下</w:t>
            </w:r>
            <w:r>
              <w:rPr>
                <w:rFonts w:ascii="Arial" w:cs="Arial" w:hint="eastAsia"/>
                <w:szCs w:val="21"/>
              </w:rPr>
              <w:t>。</w:t>
            </w:r>
          </w:p>
        </w:tc>
        <w:tc>
          <w:tcPr>
            <w:tcW w:w="2190" w:type="dxa"/>
            <w:vMerge/>
            <w:vAlign w:val="center"/>
          </w:tcPr>
          <w:p w:rsidR="00B62296" w:rsidRPr="00502282" w:rsidRDefault="00B62296" w:rsidP="001A4B55">
            <w:pPr>
              <w:rPr>
                <w:szCs w:val="21"/>
              </w:rPr>
            </w:pPr>
          </w:p>
        </w:tc>
      </w:tr>
    </w:tbl>
    <w:p w:rsidR="006978D1" w:rsidRDefault="006978D1" w:rsidP="001A4B55">
      <w:pPr>
        <w:rPr>
          <w:sz w:val="18"/>
          <w:szCs w:val="18"/>
        </w:rPr>
      </w:pPr>
    </w:p>
    <w:p w:rsidR="00893427" w:rsidRPr="00893427" w:rsidRDefault="00893427" w:rsidP="001A4B55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 w:hint="eastAsia"/>
          <w:b/>
          <w:sz w:val="24"/>
          <w:szCs w:val="24"/>
        </w:rPr>
        <w:t>下一步行动计划</w:t>
      </w:r>
    </w:p>
    <w:tbl>
      <w:tblPr>
        <w:tblW w:w="9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38"/>
        <w:gridCol w:w="5250"/>
        <w:gridCol w:w="1890"/>
        <w:gridCol w:w="1890"/>
      </w:tblGrid>
      <w:tr w:rsidR="00893427" w:rsidRPr="00502282">
        <w:trPr>
          <w:cantSplit/>
          <w:tblHeader/>
        </w:trPr>
        <w:tc>
          <w:tcPr>
            <w:tcW w:w="738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893427" w:rsidRPr="00502282" w:rsidRDefault="00893427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序号</w:t>
            </w:r>
          </w:p>
        </w:tc>
        <w:tc>
          <w:tcPr>
            <w:tcW w:w="525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0" w:color="auto" w:fill="auto"/>
          </w:tcPr>
          <w:p w:rsidR="00893427" w:rsidRPr="00502282" w:rsidRDefault="00893427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内容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893427" w:rsidRPr="00502282" w:rsidRDefault="00893427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负责人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</w:tcBorders>
            <w:shd w:val="pct10" w:color="auto" w:fill="auto"/>
          </w:tcPr>
          <w:p w:rsidR="00893427" w:rsidRPr="00502282" w:rsidRDefault="00893427" w:rsidP="001A4B55">
            <w:pPr>
              <w:rPr>
                <w:szCs w:val="21"/>
              </w:rPr>
            </w:pPr>
            <w:r w:rsidRPr="00502282">
              <w:rPr>
                <w:rFonts w:hint="eastAsia"/>
                <w:szCs w:val="21"/>
              </w:rPr>
              <w:t>完成时间</w:t>
            </w:r>
          </w:p>
        </w:tc>
      </w:tr>
      <w:tr w:rsidR="00893427" w:rsidRPr="00502282">
        <w:trPr>
          <w:cantSplit/>
          <w:trHeight w:hRule="exact" w:val="60"/>
          <w:tblHeader/>
        </w:trPr>
        <w:tc>
          <w:tcPr>
            <w:tcW w:w="73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B3B3B3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  <w:tc>
          <w:tcPr>
            <w:tcW w:w="525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B3B3B3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B3B3B3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B3B3B3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</w:tr>
      <w:tr w:rsidR="00893427" w:rsidRPr="00502282" w:rsidTr="00894EC9">
        <w:trPr>
          <w:cantSplit/>
          <w:trHeight w:val="397"/>
        </w:trPr>
        <w:tc>
          <w:tcPr>
            <w:tcW w:w="738" w:type="dxa"/>
            <w:tcBorders>
              <w:top w:val="single" w:sz="6" w:space="0" w:color="auto"/>
            </w:tcBorders>
            <w:tcFitText/>
            <w:vAlign w:val="center"/>
          </w:tcPr>
          <w:p w:rsidR="00893427" w:rsidRPr="00502282" w:rsidRDefault="00DC2582" w:rsidP="001A4B55">
            <w:pPr>
              <w:rPr>
                <w:szCs w:val="21"/>
              </w:rPr>
            </w:pPr>
            <w:r w:rsidRPr="002B3FAF">
              <w:rPr>
                <w:rFonts w:hint="eastAsia"/>
                <w:szCs w:val="21"/>
              </w:rPr>
              <w:t>1</w:t>
            </w:r>
          </w:p>
        </w:tc>
        <w:tc>
          <w:tcPr>
            <w:tcW w:w="5250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893427" w:rsidRPr="00502282" w:rsidRDefault="00315643" w:rsidP="001A4B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梳理会展云相关功能点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315643" w:rsidP="001A4B55">
            <w:pPr>
              <w:rPr>
                <w:szCs w:val="21"/>
              </w:rPr>
            </w:pPr>
            <w:r>
              <w:rPr>
                <w:szCs w:val="21"/>
              </w:rPr>
              <w:t>郭垠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</w:tr>
      <w:tr w:rsidR="00893427" w:rsidRPr="00502282" w:rsidTr="001A4B55">
        <w:trPr>
          <w:cantSplit/>
          <w:trHeight w:val="397"/>
        </w:trPr>
        <w:tc>
          <w:tcPr>
            <w:tcW w:w="738" w:type="dxa"/>
            <w:tcFitText/>
            <w:vAlign w:val="center"/>
          </w:tcPr>
          <w:p w:rsidR="00893427" w:rsidRPr="00502282" w:rsidRDefault="001A4B55" w:rsidP="001A4B55">
            <w:pPr>
              <w:rPr>
                <w:szCs w:val="21"/>
              </w:rPr>
            </w:pPr>
            <w:r w:rsidRPr="002B3FAF">
              <w:rPr>
                <w:rFonts w:hint="eastAsia"/>
                <w:kern w:val="0"/>
                <w:szCs w:val="21"/>
              </w:rPr>
              <w:t>2</w:t>
            </w:r>
          </w:p>
        </w:tc>
        <w:tc>
          <w:tcPr>
            <w:tcW w:w="5250" w:type="dxa"/>
            <w:tcBorders>
              <w:right w:val="single" w:sz="4" w:space="0" w:color="auto"/>
            </w:tcBorders>
            <w:vAlign w:val="center"/>
          </w:tcPr>
          <w:p w:rsidR="00893427" w:rsidRPr="00DC2582" w:rsidRDefault="00893427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893427" w:rsidRPr="00502282" w:rsidRDefault="00893427" w:rsidP="001A4B55">
            <w:pPr>
              <w:rPr>
                <w:szCs w:val="21"/>
              </w:rPr>
            </w:pPr>
          </w:p>
        </w:tc>
      </w:tr>
      <w:tr w:rsidR="001A4B55" w:rsidRPr="00502282" w:rsidTr="00894EC9">
        <w:trPr>
          <w:cantSplit/>
          <w:trHeight w:val="397"/>
        </w:trPr>
        <w:tc>
          <w:tcPr>
            <w:tcW w:w="738" w:type="dxa"/>
            <w:tcFitText/>
            <w:vAlign w:val="center"/>
          </w:tcPr>
          <w:p w:rsidR="001A4B55" w:rsidRPr="001A4B55" w:rsidRDefault="001A4B55" w:rsidP="001A4B55">
            <w:pPr>
              <w:rPr>
                <w:kern w:val="0"/>
                <w:szCs w:val="21"/>
              </w:rPr>
            </w:pPr>
          </w:p>
        </w:tc>
        <w:tc>
          <w:tcPr>
            <w:tcW w:w="5250" w:type="dxa"/>
            <w:tcBorders>
              <w:right w:val="single" w:sz="4" w:space="0" w:color="auto"/>
            </w:tcBorders>
            <w:vAlign w:val="center"/>
          </w:tcPr>
          <w:p w:rsidR="001A4B55" w:rsidRDefault="001A4B55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A4B55" w:rsidRPr="00502282" w:rsidRDefault="001A4B55" w:rsidP="001A4B55">
            <w:pPr>
              <w:rPr>
                <w:szCs w:val="21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A4B55" w:rsidRPr="00502282" w:rsidRDefault="001A4B55" w:rsidP="001A4B55">
            <w:pPr>
              <w:rPr>
                <w:szCs w:val="21"/>
              </w:rPr>
            </w:pPr>
          </w:p>
        </w:tc>
      </w:tr>
    </w:tbl>
    <w:p w:rsidR="00893427" w:rsidRDefault="00893427" w:rsidP="001A4B55">
      <w:pPr>
        <w:rPr>
          <w:sz w:val="18"/>
          <w:szCs w:val="18"/>
        </w:rPr>
      </w:pPr>
    </w:p>
    <w:sectPr w:rsidR="00893427" w:rsidSect="00105061">
      <w:headerReference w:type="default" r:id="rId8"/>
      <w:footerReference w:type="default" r:id="rId9"/>
      <w:pgSz w:w="11906" w:h="16838"/>
      <w:pgMar w:top="1134" w:right="1134" w:bottom="1134" w:left="1134" w:header="568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9C9" w:rsidRDefault="00E159C9">
      <w:r>
        <w:separator/>
      </w:r>
    </w:p>
  </w:endnote>
  <w:endnote w:type="continuationSeparator" w:id="0">
    <w:p w:rsidR="00E159C9" w:rsidRDefault="00E15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0B" w:rsidRDefault="0031070B">
    <w:pPr>
      <w:pStyle w:val="a5"/>
      <w:rPr>
        <w:rFonts w:ascii="宋体" w:hAnsi="宋体"/>
      </w:rPr>
    </w:pPr>
    <w:r>
      <w:rPr>
        <w:rFonts w:ascii="宋体" w:hAnsi="宋体"/>
        <w:iCs/>
      </w:rPr>
      <w:t>本文档在AMT</w:t>
    </w:r>
    <w:r>
      <w:rPr>
        <w:rFonts w:ascii="宋体" w:hAnsi="宋体" w:hint="eastAsia"/>
        <w:iCs/>
      </w:rPr>
      <w:t xml:space="preserve"> 咨询 </w:t>
    </w:r>
    <w:r>
      <w:rPr>
        <w:rFonts w:ascii="宋体" w:hAnsi="宋体"/>
        <w:iCs/>
      </w:rPr>
      <w:t xml:space="preserve">文档控制范围之内，在得到许可后方可使用      </w:t>
    </w:r>
    <w:r>
      <w:rPr>
        <w:rFonts w:ascii="楷体_GB2312" w:eastAsia="楷体_GB2312"/>
        <w:i/>
        <w:iCs/>
      </w:rPr>
      <w:t xml:space="preserve">                </w:t>
    </w:r>
    <w:r>
      <w:rPr>
        <w:rFonts w:ascii="宋体" w:hAnsi="宋体"/>
        <w:iCs/>
      </w:rPr>
      <w:t xml:space="preserve">  </w:t>
    </w:r>
    <w:r>
      <w:rPr>
        <w:rFonts w:ascii="宋体" w:hAnsi="宋体" w:hint="eastAsia"/>
        <w:iCs/>
      </w:rPr>
      <w:t xml:space="preserve">                </w:t>
    </w:r>
    <w:r>
      <w:rPr>
        <w:rFonts w:ascii="宋体" w:hAnsi="宋体"/>
        <w:iCs/>
      </w:rPr>
      <w:t xml:space="preserve">Page </w:t>
    </w:r>
    <w:r>
      <w:rPr>
        <w:rFonts w:ascii="宋体" w:hAnsi="宋体"/>
        <w:iCs/>
      </w:rPr>
      <w:fldChar w:fldCharType="begin"/>
    </w:r>
    <w:r>
      <w:rPr>
        <w:rFonts w:ascii="宋体" w:hAnsi="宋体"/>
        <w:iCs/>
      </w:rPr>
      <w:instrText xml:space="preserve"> PAGE </w:instrText>
    </w:r>
    <w:r>
      <w:rPr>
        <w:rFonts w:ascii="宋体" w:hAnsi="宋体"/>
        <w:iCs/>
      </w:rPr>
      <w:fldChar w:fldCharType="separate"/>
    </w:r>
    <w:r w:rsidR="002B3FAF">
      <w:rPr>
        <w:rFonts w:ascii="宋体" w:hAnsi="宋体"/>
        <w:iCs/>
        <w:noProof/>
      </w:rPr>
      <w:t>1</w:t>
    </w:r>
    <w:r>
      <w:rPr>
        <w:rFonts w:ascii="宋体" w:hAnsi="宋体"/>
        <w:iCs/>
      </w:rPr>
      <w:fldChar w:fldCharType="end"/>
    </w:r>
    <w:r>
      <w:rPr>
        <w:rFonts w:ascii="宋体" w:hAnsi="宋体"/>
        <w:iCs/>
      </w:rPr>
      <w:t xml:space="preserve"> of </w:t>
    </w:r>
    <w:r>
      <w:rPr>
        <w:rFonts w:ascii="宋体" w:hAnsi="宋体"/>
        <w:iCs/>
      </w:rPr>
      <w:fldChar w:fldCharType="begin"/>
    </w:r>
    <w:r>
      <w:rPr>
        <w:rFonts w:ascii="宋体" w:hAnsi="宋体"/>
        <w:iCs/>
      </w:rPr>
      <w:instrText xml:space="preserve"> NUMPAGES </w:instrText>
    </w:r>
    <w:r>
      <w:rPr>
        <w:rFonts w:ascii="宋体" w:hAnsi="宋体"/>
        <w:iCs/>
      </w:rPr>
      <w:fldChar w:fldCharType="separate"/>
    </w:r>
    <w:r w:rsidR="002B3FAF">
      <w:rPr>
        <w:rFonts w:ascii="宋体" w:hAnsi="宋体"/>
        <w:iCs/>
        <w:noProof/>
      </w:rPr>
      <w:t>2</w:t>
    </w:r>
    <w:r>
      <w:rPr>
        <w:rFonts w:ascii="宋体" w:hAnsi="宋体"/>
        <w:i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9C9" w:rsidRDefault="00E159C9">
      <w:r>
        <w:separator/>
      </w:r>
    </w:p>
  </w:footnote>
  <w:footnote w:type="continuationSeparator" w:id="0">
    <w:p w:rsidR="00E159C9" w:rsidRDefault="00E159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70B" w:rsidRPr="0031070B" w:rsidRDefault="007177C7" w:rsidP="00347F36">
    <w:pPr>
      <w:pStyle w:val="a4"/>
      <w:jc w:val="both"/>
    </w:pPr>
    <w:r>
      <w:rPr>
        <w:rFonts w:hint="eastAsia"/>
      </w:rPr>
      <w:t>智慧</w:t>
    </w:r>
    <w:r>
      <w:t>会展</w:t>
    </w:r>
    <w:r w:rsidR="00A54220">
      <w:rPr>
        <w:rFonts w:hint="eastAsia"/>
      </w:rPr>
      <w:t>项目</w:t>
    </w:r>
    <w:r w:rsidR="00347F36">
      <w:rPr>
        <w:rFonts w:hint="eastAsia"/>
      </w:rPr>
      <w:t xml:space="preserve">                                  </w:t>
    </w:r>
    <w:r w:rsidR="0031070B">
      <w:rPr>
        <w:rFonts w:hint="eastAsia"/>
      </w:rPr>
      <w:t xml:space="preserve">    </w:t>
    </w:r>
    <w:r w:rsidR="00712F81">
      <w:rPr>
        <w:rFonts w:hint="eastAsia"/>
      </w:rPr>
      <w:t xml:space="preserve">     </w:t>
    </w:r>
    <w:r w:rsidR="00A54220">
      <w:rPr>
        <w:rFonts w:hint="eastAsia"/>
      </w:rPr>
      <w:t xml:space="preserve">            </w:t>
    </w:r>
    <w:r w:rsidR="0031070B">
      <w:rPr>
        <w:rFonts w:hint="eastAsia"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A274E"/>
    <w:multiLevelType w:val="hybridMultilevel"/>
    <w:tmpl w:val="8ACE99F2"/>
    <w:lvl w:ilvl="0" w:tplc="4ECEC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F03539"/>
    <w:multiLevelType w:val="hybridMultilevel"/>
    <w:tmpl w:val="A76ED2D8"/>
    <w:lvl w:ilvl="0" w:tplc="E15C1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0C16A1"/>
    <w:multiLevelType w:val="hybridMultilevel"/>
    <w:tmpl w:val="940C2D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3195DDB"/>
    <w:multiLevelType w:val="hybridMultilevel"/>
    <w:tmpl w:val="DAA69D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DA378D3"/>
    <w:multiLevelType w:val="hybridMultilevel"/>
    <w:tmpl w:val="1D9421F4"/>
    <w:lvl w:ilvl="0" w:tplc="FC107AF8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hint="eastAsia"/>
        <w:b w:val="0"/>
        <w:i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9C5EF4"/>
    <w:multiLevelType w:val="hybridMultilevel"/>
    <w:tmpl w:val="288035B4"/>
    <w:lvl w:ilvl="0" w:tplc="EEF60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5D2525"/>
    <w:multiLevelType w:val="hybridMultilevel"/>
    <w:tmpl w:val="BFA81620"/>
    <w:lvl w:ilvl="0" w:tplc="38E0688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3821044"/>
    <w:multiLevelType w:val="hybridMultilevel"/>
    <w:tmpl w:val="6F9055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2282"/>
    <w:rsid w:val="00016712"/>
    <w:rsid w:val="0003084B"/>
    <w:rsid w:val="000608CE"/>
    <w:rsid w:val="0009041B"/>
    <w:rsid w:val="000A56D8"/>
    <w:rsid w:val="000A5AD6"/>
    <w:rsid w:val="000B63BB"/>
    <w:rsid w:val="000E1D6A"/>
    <w:rsid w:val="000E25C1"/>
    <w:rsid w:val="000E6B9D"/>
    <w:rsid w:val="00105061"/>
    <w:rsid w:val="00117A04"/>
    <w:rsid w:val="00127DBA"/>
    <w:rsid w:val="0013257E"/>
    <w:rsid w:val="001519C0"/>
    <w:rsid w:val="001A4B55"/>
    <w:rsid w:val="001C5F94"/>
    <w:rsid w:val="00236407"/>
    <w:rsid w:val="00240D89"/>
    <w:rsid w:val="00246914"/>
    <w:rsid w:val="002B3FAF"/>
    <w:rsid w:val="002B515F"/>
    <w:rsid w:val="002C7180"/>
    <w:rsid w:val="002C799B"/>
    <w:rsid w:val="002E6CC4"/>
    <w:rsid w:val="0031070B"/>
    <w:rsid w:val="00315643"/>
    <w:rsid w:val="00347F36"/>
    <w:rsid w:val="003571BF"/>
    <w:rsid w:val="00364CE2"/>
    <w:rsid w:val="00397E63"/>
    <w:rsid w:val="00455425"/>
    <w:rsid w:val="00466CBC"/>
    <w:rsid w:val="00470A87"/>
    <w:rsid w:val="00477AFD"/>
    <w:rsid w:val="00482DF1"/>
    <w:rsid w:val="004913E4"/>
    <w:rsid w:val="004F732B"/>
    <w:rsid w:val="00502282"/>
    <w:rsid w:val="0052247A"/>
    <w:rsid w:val="00533069"/>
    <w:rsid w:val="0059231D"/>
    <w:rsid w:val="005B4DE0"/>
    <w:rsid w:val="005E678D"/>
    <w:rsid w:val="005F41D0"/>
    <w:rsid w:val="006021BC"/>
    <w:rsid w:val="006530CF"/>
    <w:rsid w:val="00655BF8"/>
    <w:rsid w:val="006904AE"/>
    <w:rsid w:val="006978D1"/>
    <w:rsid w:val="006E6A13"/>
    <w:rsid w:val="007039DC"/>
    <w:rsid w:val="00712F81"/>
    <w:rsid w:val="00714BB3"/>
    <w:rsid w:val="0071656E"/>
    <w:rsid w:val="007177C7"/>
    <w:rsid w:val="00745EFC"/>
    <w:rsid w:val="00762D17"/>
    <w:rsid w:val="00764F8E"/>
    <w:rsid w:val="00773C01"/>
    <w:rsid w:val="00786D66"/>
    <w:rsid w:val="007B0AC3"/>
    <w:rsid w:val="007C2139"/>
    <w:rsid w:val="007F39EB"/>
    <w:rsid w:val="008027AB"/>
    <w:rsid w:val="0082268C"/>
    <w:rsid w:val="008261B5"/>
    <w:rsid w:val="00893427"/>
    <w:rsid w:val="00894EC9"/>
    <w:rsid w:val="008B3915"/>
    <w:rsid w:val="008B4925"/>
    <w:rsid w:val="008F46D8"/>
    <w:rsid w:val="00902A5B"/>
    <w:rsid w:val="00921D51"/>
    <w:rsid w:val="009474DB"/>
    <w:rsid w:val="00966A7F"/>
    <w:rsid w:val="00987378"/>
    <w:rsid w:val="009A02B1"/>
    <w:rsid w:val="009A66C8"/>
    <w:rsid w:val="009A7489"/>
    <w:rsid w:val="009B1FF1"/>
    <w:rsid w:val="009C0004"/>
    <w:rsid w:val="00A01079"/>
    <w:rsid w:val="00A04042"/>
    <w:rsid w:val="00A10B3A"/>
    <w:rsid w:val="00A54220"/>
    <w:rsid w:val="00A87A79"/>
    <w:rsid w:val="00A97EB9"/>
    <w:rsid w:val="00AA1F61"/>
    <w:rsid w:val="00AC5456"/>
    <w:rsid w:val="00AF00EC"/>
    <w:rsid w:val="00B0399F"/>
    <w:rsid w:val="00B049FA"/>
    <w:rsid w:val="00B15832"/>
    <w:rsid w:val="00B62296"/>
    <w:rsid w:val="00BC01F6"/>
    <w:rsid w:val="00BD697A"/>
    <w:rsid w:val="00C10448"/>
    <w:rsid w:val="00C50714"/>
    <w:rsid w:val="00C83B17"/>
    <w:rsid w:val="00C84336"/>
    <w:rsid w:val="00C926C1"/>
    <w:rsid w:val="00CB6605"/>
    <w:rsid w:val="00D02D89"/>
    <w:rsid w:val="00D05F80"/>
    <w:rsid w:val="00D64229"/>
    <w:rsid w:val="00D90990"/>
    <w:rsid w:val="00D92390"/>
    <w:rsid w:val="00DC2582"/>
    <w:rsid w:val="00DC484D"/>
    <w:rsid w:val="00DD0CE1"/>
    <w:rsid w:val="00E00DD0"/>
    <w:rsid w:val="00E020AE"/>
    <w:rsid w:val="00E159C9"/>
    <w:rsid w:val="00E4413B"/>
    <w:rsid w:val="00E5390E"/>
    <w:rsid w:val="00E64941"/>
    <w:rsid w:val="00E86680"/>
    <w:rsid w:val="00E86C93"/>
    <w:rsid w:val="00E87D5D"/>
    <w:rsid w:val="00E87F71"/>
    <w:rsid w:val="00EA5147"/>
    <w:rsid w:val="00EB055B"/>
    <w:rsid w:val="00EC2BB2"/>
    <w:rsid w:val="00F0737D"/>
    <w:rsid w:val="00F10599"/>
    <w:rsid w:val="00F20117"/>
    <w:rsid w:val="00F56254"/>
    <w:rsid w:val="00F62207"/>
    <w:rsid w:val="00F91857"/>
    <w:rsid w:val="00F949BB"/>
    <w:rsid w:val="00FA3C8C"/>
    <w:rsid w:val="00FB1738"/>
    <w:rsid w:val="00F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E80AE5D-031A-4903-A2DD-91B03D01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0"/>
    <w:next w:val="a0"/>
    <w:qFormat/>
    <w:rsid w:val="00CB6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ableText">
    <w:name w:val="Table Text"/>
    <w:basedOn w:val="a0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</w:rPr>
  </w:style>
  <w:style w:type="character" w:customStyle="1" w:styleId="HighlightedVariable">
    <w:name w:val="Highlighted Variable"/>
    <w:rPr>
      <w:rFonts w:ascii="宋体" w:eastAsia="宋体" w:hAnsi="宋体"/>
      <w:color w:val="0000FF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a4">
    <w:name w:val="header"/>
    <w:basedOn w:val="a0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aliases w:val="body text,?y????×?,建议书标准,????,正文文字,bt,?y????,?y?????"/>
    <w:basedOn w:val="a0"/>
    <w:rsid w:val="00CB6605"/>
    <w:pPr>
      <w:widowControl/>
      <w:overflowPunct w:val="0"/>
      <w:autoSpaceDE w:val="0"/>
      <w:autoSpaceDN w:val="0"/>
      <w:adjustRightInd w:val="0"/>
      <w:spacing w:before="120" w:after="120"/>
      <w:ind w:left="2552"/>
      <w:jc w:val="left"/>
    </w:pPr>
    <w:rPr>
      <w:rFonts w:ascii="Book Antiqua" w:hAnsi="Book Antiqua"/>
      <w:kern w:val="0"/>
    </w:rPr>
  </w:style>
  <w:style w:type="paragraph" w:customStyle="1" w:styleId="a7">
    <w:name w:val="二级标题"/>
    <w:basedOn w:val="a0"/>
    <w:next w:val="a0"/>
    <w:autoRedefine/>
    <w:rsid w:val="00CB6605"/>
    <w:pPr>
      <w:adjustRightInd w:val="0"/>
      <w:snapToGrid w:val="0"/>
      <w:spacing w:beforeLines="50" w:afterLines="50"/>
      <w:jc w:val="left"/>
      <w:outlineLvl w:val="2"/>
    </w:pPr>
    <w:rPr>
      <w:rFonts w:ascii="宋体" w:cs="宋体"/>
      <w:b/>
      <w:spacing w:val="10"/>
      <w:sz w:val="24"/>
    </w:rPr>
  </w:style>
  <w:style w:type="paragraph" w:customStyle="1" w:styleId="a">
    <w:name w:val="一级标题"/>
    <w:basedOn w:val="1"/>
    <w:next w:val="a7"/>
    <w:autoRedefine/>
    <w:rsid w:val="00CB6605"/>
    <w:pPr>
      <w:pageBreakBefore/>
      <w:numPr>
        <w:numId w:val="1"/>
      </w:numPr>
      <w:tabs>
        <w:tab w:val="left" w:pos="2520"/>
      </w:tabs>
      <w:adjustRightInd w:val="0"/>
      <w:snapToGrid w:val="0"/>
      <w:spacing w:beforeLines="50" w:afterLines="50" w:line="240" w:lineRule="auto"/>
      <w:ind w:left="840" w:right="720"/>
    </w:pPr>
    <w:rPr>
      <w:rFonts w:ascii="Tahoma" w:hAnsi="Tahoma"/>
      <w:bCs w:val="0"/>
      <w:kern w:val="2"/>
      <w:sz w:val="30"/>
      <w:szCs w:val="20"/>
    </w:rPr>
  </w:style>
  <w:style w:type="paragraph" w:customStyle="1" w:styleId="205050501">
    <w:name w:val="样式 样式 二级标题 + 首行缩进:  2 字符 段前: 0.5 行 段后: 0.5 行 + 段前: 0.5 行 段后: 0....1"/>
    <w:basedOn w:val="a0"/>
    <w:autoRedefine/>
    <w:rsid w:val="00CB6605"/>
    <w:pPr>
      <w:adjustRightInd w:val="0"/>
      <w:snapToGrid w:val="0"/>
      <w:spacing w:beforeLines="50" w:afterLines="50"/>
      <w:jc w:val="left"/>
      <w:outlineLvl w:val="1"/>
    </w:pPr>
    <w:rPr>
      <w:rFonts w:ascii="宋体" w:cs="宋体"/>
      <w:b/>
      <w:bCs/>
      <w:spacing w:val="10"/>
      <w:sz w:val="24"/>
    </w:rPr>
  </w:style>
  <w:style w:type="character" w:customStyle="1" w:styleId="Char">
    <w:name w:val="页眉 Char"/>
    <w:link w:val="a4"/>
    <w:rsid w:val="0031070B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CharCharCharCharCharCharCharCharCharCharChar1CharCharChar">
    <w:name w:val="Char Char Char Char Char Char Char Char Char Char Char1 Char Char Char"/>
    <w:basedOn w:val="a0"/>
    <w:autoRedefine/>
    <w:rsid w:val="00A54220"/>
    <w:rPr>
      <w:rFonts w:ascii="Tahoma" w:hAnsi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01%20&#36797;&#23425;&#33021;&#28304;_&#20840;&#38754;&#31649;&#29702;&#25552;&#21319;&#39033;&#30446;\80_&#39033;&#30446;&#31649;&#29702;\81_&#25991;&#26723;&#27169;&#26495;\&#39033;&#30446;&#27169;&#26495;\&#19968;&#21697;&#32418;&#33647;&#19994;&#31649;&#25511;&#25928;&#33021;&#25552;&#21319;&#8220;A&#8221;&#35745;&#21010;_&#32426;&#35201;&#27169;&#26495;_20101129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E47BE-B359-4609-892F-81CC3A5CB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一品红药业管控效能提升“A”计划_纪要模板_20101129_v1.3.dot</Template>
  <TotalTime>127</TotalTime>
  <Pages>2</Pages>
  <Words>132</Words>
  <Characters>758</Characters>
  <Application>Microsoft Office Word</Application>
  <DocSecurity>0</DocSecurity>
  <Lines>6</Lines>
  <Paragraphs>1</Paragraphs>
  <ScaleCrop>false</ScaleCrop>
  <Company>AMT咨询</Company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会议纪要</dc:title>
  <dc:subject/>
  <dc:creator>微软用户</dc:creator>
  <cp:keywords/>
  <cp:lastModifiedBy>guoyin</cp:lastModifiedBy>
  <cp:revision>65</cp:revision>
  <cp:lastPrinted>1899-12-31T16:00:00Z</cp:lastPrinted>
  <dcterms:created xsi:type="dcterms:W3CDTF">2011-06-20T05:37:00Z</dcterms:created>
  <dcterms:modified xsi:type="dcterms:W3CDTF">2018-03-16T09:34:00Z</dcterms:modified>
</cp:coreProperties>
</file>